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B7" w:rsidRPr="00235344" w:rsidRDefault="008F18C8" w:rsidP="00C31C51">
      <w:pPr>
        <w:pStyle w:val="CompanyName"/>
        <w:jc w:val="center"/>
        <w:rPr>
          <w:rFonts w:ascii="Courier New" w:hAnsi="Courier New" w:cs="Courier New"/>
          <w:b/>
          <w:sz w:val="48"/>
          <w:szCs w:val="48"/>
        </w:rPr>
      </w:pPr>
      <w:r w:rsidRPr="00235344">
        <w:rPr>
          <w:rFonts w:ascii="Courier New" w:hAnsi="Courier New" w:cs="Courier Ne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-914400</wp:posOffset>
                </wp:positionV>
                <wp:extent cx="7991475" cy="1897039"/>
                <wp:effectExtent l="0" t="0" r="285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189703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12C0" id="Rectangle 2" o:spid="_x0000_s1026" style="position:absolute;margin-left:-63pt;margin-top:-1in;width:629.25pt;height:14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" fillcolor="#8496b0 [1951]" strokecolor="#1f4d78 [1604]" strokeweight="1pt"/>
            </w:pict>
          </mc:Fallback>
        </mc:AlternateContent>
      </w:r>
      <w:r w:rsidR="00C31C51" w:rsidRPr="00235344">
        <w:rPr>
          <w:rFonts w:ascii="Courier New" w:hAnsi="Courier New" w:cs="Courier New"/>
          <w:b/>
          <w:sz w:val="48"/>
          <w:szCs w:val="48"/>
        </w:rPr>
        <w:t>USER Manual</w:t>
      </w:r>
    </w:p>
    <w:p w:rsidR="00C31C51" w:rsidRDefault="00C31C51" w:rsidP="00C31C51"/>
    <w:p w:rsidR="00C31C51" w:rsidRPr="00C31C51" w:rsidRDefault="00C31C51" w:rsidP="00C31C51"/>
    <w:p w:rsidR="00CB2AA0" w:rsidRDefault="00726F29" w:rsidP="00CB2AA0">
      <w:r>
        <w:rPr>
          <w:rFonts w:ascii="Courier New" w:hAnsi="Courier New" w:cs="Courier New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42EEBA5" wp14:editId="77130DFA">
                <wp:simplePos x="0" y="0"/>
                <wp:positionH relativeFrom="column">
                  <wp:posOffset>-866775</wp:posOffset>
                </wp:positionH>
                <wp:positionV relativeFrom="paragraph">
                  <wp:posOffset>130175</wp:posOffset>
                </wp:positionV>
                <wp:extent cx="7846695" cy="8315325"/>
                <wp:effectExtent l="0" t="0" r="2095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695" cy="8315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555" w:rsidRDefault="00DD1555" w:rsidP="003D44CE"/>
                          <w:p w:rsidR="00DD1555" w:rsidRDefault="00DD1555" w:rsidP="003D44CE"/>
                          <w:p w:rsidR="00DD1555" w:rsidRDefault="00DD1555" w:rsidP="003D44CE"/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  <w:p w:rsidR="00DD1555" w:rsidRDefault="00DD1555" w:rsidP="00071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EEBA5" id="Rectangle 4" o:spid="_x0000_s1026" style="position:absolute;margin-left:-68.25pt;margin-top:10.25pt;width:617.85pt;height:654.7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" fillcolor="#aeaaaa [2414]" strokecolor="#1f4d78 [1604]" strokeweight="1pt">
                <v:textbox>
                  <w:txbxContent>
                    <w:p w:rsidR="00DD1555" w:rsidRDefault="00DD1555" w:rsidP="003D44CE"/>
                    <w:p w:rsidR="00DD1555" w:rsidRDefault="00DD1555" w:rsidP="003D44CE"/>
                    <w:p w:rsidR="00DD1555" w:rsidRDefault="00DD1555" w:rsidP="003D44CE"/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  <w:p w:rsidR="00DD1555" w:rsidRDefault="00DD1555" w:rsidP="000714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3314C" w:rsidRDefault="0013314C" w:rsidP="00CB2AA0"/>
    <w:p w:rsidR="00CB2AA0" w:rsidRPr="00CB2AA0" w:rsidRDefault="00CB2AA0" w:rsidP="00CB2AA0"/>
    <w:p w:rsidR="00A667AB" w:rsidRDefault="00A667AB" w:rsidP="008A5F8A">
      <w:pPr>
        <w:pStyle w:val="BodyText"/>
        <w:jc w:val="center"/>
      </w:pPr>
    </w:p>
    <w:p w:rsidR="00CB2AA0" w:rsidRDefault="00CB2AA0" w:rsidP="00832C7E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C31C51" w:rsidRDefault="00C31C51" w:rsidP="00E16BDB">
      <w:pPr>
        <w:rPr>
          <w:rFonts w:ascii="Courier New" w:hAnsi="Courier New" w:cs="Courier New"/>
          <w:b/>
          <w:sz w:val="28"/>
          <w:szCs w:val="28"/>
        </w:rPr>
      </w:pPr>
    </w:p>
    <w:p w:rsidR="006047D3" w:rsidRDefault="00C46D39" w:rsidP="00E16BDB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51435</wp:posOffset>
            </wp:positionV>
            <wp:extent cx="4905375" cy="791621"/>
            <wp:effectExtent l="0" t="0" r="0" b="8890"/>
            <wp:wrapNone/>
            <wp:docPr id="8" name="Picture 8" descr="C:\Users\rhh2\AppData\Roaming\PixelMetrics\CaptureWiz\Tem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hh2\AppData\Roaming\PixelMetrics\CaptureWiz\Tem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9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7D3" w:rsidRDefault="006047D3" w:rsidP="00E16BDB">
      <w:pPr>
        <w:rPr>
          <w:rFonts w:ascii="Courier New" w:hAnsi="Courier New" w:cs="Courier New"/>
          <w:b/>
          <w:sz w:val="28"/>
          <w:szCs w:val="28"/>
        </w:rPr>
      </w:pPr>
    </w:p>
    <w:p w:rsidR="006047D3" w:rsidRDefault="006047D3" w:rsidP="00E16BDB">
      <w:pPr>
        <w:rPr>
          <w:rFonts w:ascii="Courier New" w:hAnsi="Courier New" w:cs="Courier New"/>
          <w:b/>
          <w:sz w:val="28"/>
          <w:szCs w:val="28"/>
        </w:rPr>
      </w:pPr>
    </w:p>
    <w:p w:rsidR="006047D3" w:rsidRDefault="006047D3" w:rsidP="00E16BDB">
      <w:pPr>
        <w:rPr>
          <w:rFonts w:ascii="Courier New" w:hAnsi="Courier New" w:cs="Courier New"/>
          <w:b/>
          <w:sz w:val="28"/>
          <w:szCs w:val="28"/>
        </w:rPr>
      </w:pPr>
    </w:p>
    <w:p w:rsidR="006047D3" w:rsidRDefault="0007143C" w:rsidP="0007143C">
      <w:pPr>
        <w:tabs>
          <w:tab w:val="left" w:pos="2867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6047D3" w:rsidRDefault="003D44CE" w:rsidP="00C46D39">
      <w:pPr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>o</w:t>
      </w:r>
      <w:r w:rsidRPr="003D44CE">
        <w:rPr>
          <w:rFonts w:ascii="Courier New" w:hAnsi="Courier New" w:cs="Courier New"/>
          <w:b/>
          <w:sz w:val="44"/>
          <w:szCs w:val="44"/>
        </w:rPr>
        <w:t>pe</w:t>
      </w:r>
      <w:r>
        <w:rPr>
          <w:rFonts w:ascii="Courier New" w:hAnsi="Courier New" w:cs="Courier New"/>
          <w:b/>
          <w:sz w:val="44"/>
          <w:szCs w:val="44"/>
          <w:u w:val="single"/>
        </w:rPr>
        <w:t>n</w:t>
      </w:r>
      <w:r w:rsidRPr="003D44CE">
        <w:rPr>
          <w:rFonts w:ascii="Courier New" w:hAnsi="Courier New" w:cs="Courier New"/>
          <w:b/>
          <w:sz w:val="44"/>
          <w:szCs w:val="44"/>
        </w:rPr>
        <w:t xml:space="preserve"> </w:t>
      </w:r>
      <w:r>
        <w:rPr>
          <w:rFonts w:ascii="Courier New" w:hAnsi="Courier New" w:cs="Courier New"/>
          <w:b/>
          <w:sz w:val="44"/>
          <w:szCs w:val="44"/>
          <w:u w:val="single"/>
        </w:rPr>
        <w:t>c</w:t>
      </w:r>
      <w:r w:rsidRPr="003D44CE">
        <w:rPr>
          <w:rFonts w:ascii="Courier New" w:hAnsi="Courier New" w:cs="Courier New"/>
          <w:b/>
          <w:sz w:val="44"/>
          <w:szCs w:val="44"/>
        </w:rPr>
        <w:t xml:space="preserve">alculation </w:t>
      </w:r>
      <w:r>
        <w:rPr>
          <w:rFonts w:ascii="Courier New" w:hAnsi="Courier New" w:cs="Courier New"/>
          <w:b/>
          <w:sz w:val="44"/>
          <w:szCs w:val="44"/>
          <w:u w:val="single"/>
        </w:rPr>
        <w:t>e</w:t>
      </w:r>
      <w:r w:rsidRPr="003D44CE">
        <w:rPr>
          <w:rFonts w:ascii="Courier New" w:hAnsi="Courier New" w:cs="Courier New"/>
          <w:b/>
          <w:sz w:val="44"/>
          <w:szCs w:val="44"/>
        </w:rPr>
        <w:t>nvironment</w:t>
      </w:r>
    </w:p>
    <w:p w:rsidR="00C46D39" w:rsidRPr="003D44CE" w:rsidRDefault="00C46D39" w:rsidP="0088197B">
      <w:pPr>
        <w:jc w:val="center"/>
        <w:rPr>
          <w:rFonts w:ascii="Courier New" w:hAnsi="Courier New" w:cs="Courier New"/>
          <w:b/>
          <w:sz w:val="44"/>
          <w:szCs w:val="44"/>
        </w:rPr>
      </w:pPr>
    </w:p>
    <w:p w:rsidR="003D44CE" w:rsidRDefault="006D7BC1" w:rsidP="004573CE">
      <w:pPr>
        <w:spacing w:after="60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text </w:t>
      </w:r>
      <w:r w:rsidR="003D44CE">
        <w:rPr>
          <w:rFonts w:ascii="Courier New" w:hAnsi="Courier New" w:cs="Courier New"/>
          <w:b/>
          <w:sz w:val="32"/>
          <w:szCs w:val="32"/>
        </w:rPr>
        <w:t xml:space="preserve">and equation </w:t>
      </w:r>
      <w:r>
        <w:rPr>
          <w:rFonts w:ascii="Courier New" w:hAnsi="Courier New" w:cs="Courier New"/>
          <w:b/>
          <w:sz w:val="32"/>
          <w:szCs w:val="32"/>
        </w:rPr>
        <w:t>processing</w:t>
      </w:r>
      <w:r w:rsidR="0088197B" w:rsidRPr="006047D3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E16BDB" w:rsidRDefault="003D44CE" w:rsidP="004573CE">
      <w:pPr>
        <w:spacing w:after="60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report formatting</w:t>
      </w:r>
    </w:p>
    <w:p w:rsidR="003D44CE" w:rsidRDefault="003D44CE" w:rsidP="004573CE">
      <w:pPr>
        <w:spacing w:after="60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full-text database search</w:t>
      </w:r>
    </w:p>
    <w:p w:rsidR="000259A1" w:rsidRPr="0090377D" w:rsidRDefault="000259A1" w:rsidP="004573CE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  <w:r w:rsidRPr="0090377D">
        <w:rPr>
          <w:rFonts w:ascii="Courier New" w:hAnsi="Courier New" w:cs="Courier New"/>
          <w:b/>
          <w:sz w:val="28"/>
          <w:szCs w:val="28"/>
        </w:rPr>
        <w:t>v0.9</w:t>
      </w:r>
    </w:p>
    <w:p w:rsidR="00CD4F3E" w:rsidRDefault="00CD4F3E" w:rsidP="00832C7E"/>
    <w:p w:rsidR="00CB2AA0" w:rsidRDefault="00CB2AA0" w:rsidP="00832C7E"/>
    <w:p w:rsidR="00E16BDB" w:rsidRDefault="00E16BDB" w:rsidP="00832C7E"/>
    <w:p w:rsidR="00E16BDB" w:rsidRDefault="00E16BDB" w:rsidP="00832C7E"/>
    <w:p w:rsidR="00CB2AA0" w:rsidRDefault="00CB2AA0" w:rsidP="00832C7E"/>
    <w:p w:rsidR="00CB2AA0" w:rsidRDefault="00CB2AA0" w:rsidP="00832C7E"/>
    <w:p w:rsidR="00CB2AA0" w:rsidRDefault="00CB2AA0" w:rsidP="00832C7E"/>
    <w:p w:rsidR="00832C7E" w:rsidRDefault="00832C7E" w:rsidP="00832C7E"/>
    <w:p w:rsidR="00832C7E" w:rsidRDefault="00832C7E" w:rsidP="00832C7E"/>
    <w:p w:rsidR="00832C7E" w:rsidRDefault="004573CE" w:rsidP="00832C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85A72" wp14:editId="33F2A813">
                <wp:simplePos x="0" y="0"/>
                <wp:positionH relativeFrom="column">
                  <wp:posOffset>-609600</wp:posOffset>
                </wp:positionH>
                <wp:positionV relativeFrom="paragraph">
                  <wp:posOffset>911225</wp:posOffset>
                </wp:positionV>
                <wp:extent cx="5723255" cy="847725"/>
                <wp:effectExtent l="0" t="0" r="0" b="952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4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8"/>
                              <w:gridCol w:w="636"/>
                              <w:gridCol w:w="550"/>
                              <w:gridCol w:w="251"/>
                              <w:gridCol w:w="334"/>
                              <w:gridCol w:w="523"/>
                              <w:gridCol w:w="241"/>
                              <w:gridCol w:w="272"/>
                              <w:gridCol w:w="377"/>
                              <w:gridCol w:w="270"/>
                              <w:gridCol w:w="1983"/>
                              <w:gridCol w:w="861"/>
                              <w:gridCol w:w="1187"/>
                            </w:tblGrid>
                            <w:tr w:rsidR="00DD1555" w:rsidRPr="0080116F" w:rsidTr="00080AC0">
                              <w:trPr>
                                <w:gridBefore w:val="1"/>
                                <w:wBefore w:w="458" w:type="dxa"/>
                                <w:trHeight w:val="2432"/>
                              </w:trPr>
                              <w:tc>
                                <w:tcPr>
                                  <w:tcW w:w="2535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D1555" w:rsidRPr="00C31C51" w:rsidRDefault="00DD1555" w:rsidP="00CD4F3E">
                                  <w:pPr>
                                    <w:jc w:val="right"/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>overview:</w:t>
                                  </w:r>
                                  <w:r w:rsidRPr="00C31C51"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DD1555" w:rsidRDefault="00DD1555" w:rsidP="00CD4F3E">
                                  <w:pPr>
                                    <w:jc w:val="right"/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Pr="00C31C51"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 xml:space="preserve">ource code:   </w:t>
                                  </w:r>
                                  <w:r w:rsidRPr="00C31C51"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 xml:space="preserve"> database:</w:t>
                                  </w:r>
                                </w:p>
                                <w:p w:rsidR="00DD1555" w:rsidRPr="0080116F" w:rsidRDefault="00DD1555" w:rsidP="0080116F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b/>
                                      <w:iCs/>
                                      <w:color w:val="auto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>forum</w:t>
                                  </w:r>
                                  <w:r w:rsidRPr="00C31C51">
                                    <w:rPr>
                                      <w:rFonts w:ascii="Calibri Light" w:hAnsi="Calibri Light"/>
                                      <w:b/>
                                      <w:iCs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D1555" w:rsidRPr="00B70FA7" w:rsidRDefault="00DD1555" w:rsidP="00CD4F3E">
                                  <w:pPr>
                                    <w:jc w:val="right"/>
                                    <w:rPr>
                                      <w:rFonts w:ascii="Calibri Light" w:hAnsi="Calibri Light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DD1555" w:rsidRPr="0080116F" w:rsidRDefault="00E6757D" w:rsidP="00CB2AA0">
                                  <w:pPr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iCs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  <w:hyperlink r:id="rId9" w:history="1">
                                    <w:r w:rsidR="00DD1555" w:rsidRPr="0080116F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2"/>
                                        <w:szCs w:val="22"/>
                                      </w:rPr>
                                      <w:t>http://structurelabs.com/once</w:t>
                                    </w:r>
                                  </w:hyperlink>
                                  <w:r w:rsidR="00DD1555" w:rsidRPr="0080116F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iCs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hyperlink r:id="rId10" w:history="1">
                                    <w:r w:rsidR="00DD1555" w:rsidRPr="0080116F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iCs/>
                                        <w:color w:val="262626" w:themeColor="text1" w:themeTint="D9"/>
                                        <w:sz w:val="22"/>
                                        <w:szCs w:val="22"/>
                                      </w:rPr>
                                      <w:t>http://on-c-e.github.io</w:t>
                                    </w:r>
                                  </w:hyperlink>
                                </w:p>
                                <w:p w:rsidR="00DD1555" w:rsidRPr="0080116F" w:rsidRDefault="00E6757D" w:rsidP="00CB2AA0">
                                  <w:pPr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  <w:hyperlink r:id="rId11" w:history="1">
                                    <w:r w:rsidR="00DD1555" w:rsidRPr="0080116F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2"/>
                                        <w:szCs w:val="22"/>
                                      </w:rPr>
                                      <w:t>http://on-c-e.net</w:t>
                                    </w:r>
                                  </w:hyperlink>
                                  <w:r w:rsidR="00DD1555" w:rsidRPr="0080116F">
                                    <w:rPr>
                                      <w:rStyle w:val="Hyperlink"/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hyperlink r:id="rId12" w:history="1">
                                    <w:r w:rsidR="00DD1555" w:rsidRPr="0080116F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2"/>
                                        <w:szCs w:val="22"/>
                                      </w:rPr>
                                      <w:t>http://zero-construction-productivity-growth.net</w:t>
                                    </w:r>
                                  </w:hyperlink>
                                </w:p>
                              </w:tc>
                            </w:tr>
                            <w:tr w:rsidR="00DD1555" w:rsidTr="00C31C51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rPr>
                                <w:gridBefore w:val="1"/>
                                <w:gridAfter w:val="1"/>
                                <w:wBefore w:w="458" w:type="dxa"/>
                                <w:wAfter w:w="1187" w:type="dxa"/>
                                <w:trHeight w:val="227"/>
                              </w:trPr>
                              <w:tc>
                                <w:tcPr>
                                  <w:tcW w:w="636" w:type="dxa"/>
                                </w:tcPr>
                                <w:p w:rsidR="00DD1555" w:rsidRPr="00B70FA7" w:rsidRDefault="00DD1555" w:rsidP="00C601B2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DD1555" w:rsidRPr="00B70FA7" w:rsidRDefault="00DD1555" w:rsidP="00C601B2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8" w:type="dxa"/>
                                  <w:gridSpan w:val="6"/>
                                </w:tcPr>
                                <w:p w:rsidR="00DD1555" w:rsidRPr="00B70FA7" w:rsidRDefault="00DD1555" w:rsidP="00C601B2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:rsidR="00DD1555" w:rsidRPr="00B70FA7" w:rsidRDefault="00DD1555" w:rsidP="00356D11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4" w:type="dxa"/>
                                  <w:gridSpan w:val="2"/>
                                </w:tcPr>
                                <w:p w:rsidR="00DD1555" w:rsidRPr="004625DB" w:rsidRDefault="00DD1555" w:rsidP="00356D11">
                                  <w:pPr>
                                    <w:rPr>
                                      <w:rStyle w:val="Hyperlink"/>
                                      <w:rFonts w:ascii="Calibri" w:hAnsi="Calibri"/>
                                      <w:i/>
                                      <w:iCs/>
                                      <w:color w:val="1F4E79" w:themeColor="accent1" w:themeShade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D1555" w:rsidTr="00C31C51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rPr>
                                <w:gridBefore w:val="1"/>
                                <w:gridAfter w:val="1"/>
                                <w:wBefore w:w="458" w:type="dxa"/>
                                <w:wAfter w:w="1187" w:type="dxa"/>
                                <w:trHeight w:val="308"/>
                              </w:trPr>
                              <w:tc>
                                <w:tcPr>
                                  <w:tcW w:w="636" w:type="dxa"/>
                                </w:tcPr>
                                <w:p w:rsidR="00DD1555" w:rsidRPr="00B70FA7" w:rsidRDefault="00DD1555" w:rsidP="00F3194E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i/>
                                      <w:iCs/>
                                      <w:color w:val="auto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DD1555" w:rsidRPr="00B70FA7" w:rsidRDefault="00DD1555" w:rsidP="00F3194E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i/>
                                      <w:iCs/>
                                      <w:color w:val="auto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8" w:type="dxa"/>
                                  <w:gridSpan w:val="6"/>
                                </w:tcPr>
                                <w:p w:rsidR="00DD1555" w:rsidRPr="00B70FA7" w:rsidRDefault="00DD1555" w:rsidP="00F3194E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i/>
                                      <w:iCs/>
                                      <w:color w:val="auto"/>
                                      <w:sz w:val="22"/>
                                      <w:szCs w:val="22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:rsidR="00DD1555" w:rsidRPr="00B70FA7" w:rsidRDefault="00DD1555" w:rsidP="00356D11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4" w:type="dxa"/>
                                  <w:gridSpan w:val="2"/>
                                </w:tcPr>
                                <w:p w:rsidR="00DD1555" w:rsidRPr="004625DB" w:rsidRDefault="00DD1555" w:rsidP="00356D11">
                                  <w:pPr>
                                    <w:rPr>
                                      <w:rStyle w:val="Hyperlink"/>
                                      <w:rFonts w:ascii="Calibri" w:hAnsi="Calibri"/>
                                      <w:i/>
                                      <w:iCs/>
                                      <w:color w:val="1F4E79" w:themeColor="accent1" w:themeShade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D1555" w:rsidTr="00C31C51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rPr>
                                <w:gridBefore w:val="1"/>
                                <w:gridAfter w:val="1"/>
                                <w:wBefore w:w="458" w:type="dxa"/>
                                <w:wAfter w:w="1187" w:type="dxa"/>
                              </w:trPr>
                              <w:tc>
                                <w:tcPr>
                                  <w:tcW w:w="636" w:type="dxa"/>
                                </w:tcPr>
                                <w:p w:rsidR="00DD1555" w:rsidRPr="00B70FA7" w:rsidRDefault="00DD1555" w:rsidP="00C601B2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DD1555" w:rsidRPr="00B70FA7" w:rsidRDefault="00DD1555" w:rsidP="00C601B2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8" w:type="dxa"/>
                                  <w:gridSpan w:val="6"/>
                                </w:tcPr>
                                <w:p w:rsidR="00DD1555" w:rsidRPr="00B70FA7" w:rsidRDefault="00DD1555" w:rsidP="00C601B2">
                                  <w:pPr>
                                    <w:jc w:val="right"/>
                                    <w:rPr>
                                      <w:rStyle w:val="Hyperlink"/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:rsidR="00DD1555" w:rsidRPr="00B70FA7" w:rsidRDefault="00DD1555" w:rsidP="00356D11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4" w:type="dxa"/>
                                  <w:gridSpan w:val="2"/>
                                </w:tcPr>
                                <w:p w:rsidR="00DD1555" w:rsidRPr="004625DB" w:rsidRDefault="00DD1555" w:rsidP="00356D11">
                                  <w:pPr>
                                    <w:rPr>
                                      <w:rStyle w:val="Hyperlink"/>
                                      <w:rFonts w:ascii="Calibri" w:hAnsi="Calibri"/>
                                      <w:i/>
                                      <w:iCs/>
                                      <w:color w:val="1F4E79" w:themeColor="accent1" w:themeShade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D1555" w:rsidTr="00C31C51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rPr>
                                <w:gridBefore w:val="1"/>
                                <w:gridAfter w:val="1"/>
                                <w:wBefore w:w="458" w:type="dxa"/>
                                <w:wAfter w:w="1187" w:type="dxa"/>
                                <w:trHeight w:val="978"/>
                              </w:trPr>
                              <w:tc>
                                <w:tcPr>
                                  <w:tcW w:w="636" w:type="dxa"/>
                                </w:tcPr>
                                <w:p w:rsidR="00DD1555" w:rsidRPr="00B70FA7" w:rsidRDefault="00DD1555" w:rsidP="00AA52A4">
                                  <w:pPr>
                                    <w:jc w:val="right"/>
                                    <w:rPr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DD1555" w:rsidRPr="00B70FA7" w:rsidRDefault="00DD1555" w:rsidP="00AA52A4">
                                  <w:pPr>
                                    <w:jc w:val="right"/>
                                    <w:rPr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8" w:type="dxa"/>
                                  <w:gridSpan w:val="6"/>
                                </w:tcPr>
                                <w:p w:rsidR="00DD1555" w:rsidRPr="00B70FA7" w:rsidRDefault="00DD1555" w:rsidP="00AA52A4">
                                  <w:pPr>
                                    <w:jc w:val="right"/>
                                    <w:rPr>
                                      <w:rFonts w:ascii="Calibri Light" w:hAnsi="Calibri Light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:rsidR="00DD1555" w:rsidRPr="00B70FA7" w:rsidRDefault="00DD1555" w:rsidP="00356D11">
                                  <w:pPr>
                                    <w:jc w:val="center"/>
                                    <w:rPr>
                                      <w:rFonts w:ascii="Calibri Light" w:hAnsi="Calibri Light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4" w:type="dxa"/>
                                  <w:gridSpan w:val="2"/>
                                </w:tcPr>
                                <w:p w:rsidR="00DD1555" w:rsidRPr="004625DB" w:rsidRDefault="00DD1555" w:rsidP="00356D11">
                                  <w:pPr>
                                    <w:rPr>
                                      <w:rFonts w:ascii="Calibri" w:hAnsi="Calibri"/>
                                      <w:i/>
                                      <w:color w:val="1F4E79" w:themeColor="accent1" w:themeShade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D1555" w:rsidTr="00C31C51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rPr>
                                <w:gridAfter w:val="2"/>
                                <w:wAfter w:w="2048" w:type="dxa"/>
                                <w:trHeight w:val="462"/>
                              </w:trPr>
                              <w:tc>
                                <w:tcPr>
                                  <w:tcW w:w="1895" w:type="dxa"/>
                                  <w:gridSpan w:val="4"/>
                                </w:tcPr>
                                <w:p w:rsidR="00DD1555" w:rsidRDefault="00DD1555" w:rsidP="00356D11">
                                  <w:pPr>
                                    <w:jc w:val="right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:rsidR="00DD1555" w:rsidRPr="00986390" w:rsidRDefault="00DD1555" w:rsidP="00356D11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:rsidR="00DD1555" w:rsidRPr="00AA0011" w:rsidRDefault="00DD1555" w:rsidP="00356D11">
                                  <w:pPr>
                                    <w:rPr>
                                      <w:i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gridSpan w:val="2"/>
                                </w:tcPr>
                                <w:p w:rsidR="00DD1555" w:rsidRPr="00AA0011" w:rsidRDefault="00DD1555" w:rsidP="00356D11">
                                  <w:pPr>
                                    <w:rPr>
                                      <w:i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  <w:gridSpan w:val="3"/>
                                </w:tcPr>
                                <w:p w:rsidR="00DD1555" w:rsidRPr="00AA0011" w:rsidRDefault="00DD1555" w:rsidP="00356D11">
                                  <w:pPr>
                                    <w:rPr>
                                      <w:i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D1555" w:rsidRDefault="00DD1555" w:rsidP="001C5243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85A72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7" type="#_x0000_t202" style="position:absolute;margin-left:-48pt;margin-top:71.75pt;width:450.6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" filled="f" stroked="f" strokeweight=".5pt">
                <v:textbox inset=",7.2pt,,0">
                  <w:txbxContent>
                    <w:tbl>
                      <w:tblPr>
                        <w:tblStyle w:val="TableGrid"/>
                        <w:tblW w:w="794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58"/>
                        <w:gridCol w:w="636"/>
                        <w:gridCol w:w="550"/>
                        <w:gridCol w:w="251"/>
                        <w:gridCol w:w="334"/>
                        <w:gridCol w:w="523"/>
                        <w:gridCol w:w="241"/>
                        <w:gridCol w:w="272"/>
                        <w:gridCol w:w="377"/>
                        <w:gridCol w:w="270"/>
                        <w:gridCol w:w="1983"/>
                        <w:gridCol w:w="861"/>
                        <w:gridCol w:w="1187"/>
                      </w:tblGrid>
                      <w:tr w:rsidR="00DD1555" w:rsidRPr="0080116F" w:rsidTr="00080AC0">
                        <w:trPr>
                          <w:gridBefore w:val="1"/>
                          <w:wBefore w:w="458" w:type="dxa"/>
                          <w:trHeight w:val="2432"/>
                        </w:trPr>
                        <w:tc>
                          <w:tcPr>
                            <w:tcW w:w="2535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D1555" w:rsidRPr="00C31C51" w:rsidRDefault="00DD1555" w:rsidP="00CD4F3E">
                            <w:pPr>
                              <w:jc w:val="right"/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  <w:t>overview:</w:t>
                            </w:r>
                            <w:r w:rsidRPr="00C31C51"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DD1555" w:rsidRDefault="00DD1555" w:rsidP="00CD4F3E">
                            <w:pPr>
                              <w:jc w:val="right"/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  <w:t>s</w:t>
                            </w:r>
                            <w:r w:rsidRPr="00C31C51"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  <w:t xml:space="preserve">ource code:   </w:t>
                            </w:r>
                            <w:r w:rsidRPr="00C31C51"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  <w:t xml:space="preserve"> database:</w:t>
                            </w:r>
                          </w:p>
                          <w:p w:rsidR="00DD1555" w:rsidRPr="0080116F" w:rsidRDefault="00DD1555" w:rsidP="0080116F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b/>
                                <w:iCs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  <w:t>forum</w:t>
                            </w:r>
                            <w:r w:rsidRPr="00C31C51">
                              <w:rPr>
                                <w:rFonts w:ascii="Calibri Light" w:hAnsi="Calibri Light"/>
                                <w:b/>
                                <w:iCs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D1555" w:rsidRPr="00B70FA7" w:rsidRDefault="00DD1555" w:rsidP="00CD4F3E">
                            <w:pPr>
                              <w:jc w:val="right"/>
                              <w:rPr>
                                <w:rFonts w:ascii="Calibri Light" w:hAnsi="Calibri Light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DD1555" w:rsidRPr="0080116F" w:rsidRDefault="00E6757D" w:rsidP="00CB2AA0">
                            <w:pPr>
                              <w:rPr>
                                <w:rStyle w:val="Hyperlink"/>
                                <w:rFonts w:asciiTheme="minorHAnsi" w:hAnsiTheme="minorHAnsi" w:cstheme="minorHAnsi"/>
                                <w:i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hyperlink r:id="rId13" w:history="1">
                              <w:r w:rsidR="00DD1555" w:rsidRPr="0080116F">
                                <w:rPr>
                                  <w:rStyle w:val="Hyperlink"/>
                                  <w:rFonts w:asciiTheme="minorHAnsi" w:hAnsiTheme="minorHAnsi" w:cstheme="minorHAns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>http://structurelabs.com/once</w:t>
                              </w:r>
                            </w:hyperlink>
                            <w:r w:rsidR="00DD1555" w:rsidRPr="0080116F">
                              <w:rPr>
                                <w:rStyle w:val="Hyperlink"/>
                                <w:rFonts w:asciiTheme="minorHAnsi" w:hAnsiTheme="minorHAnsi" w:cstheme="minorHAnsi"/>
                                <w:iCs/>
                                <w:color w:val="262626" w:themeColor="text1" w:themeTint="D9"/>
                                <w:sz w:val="22"/>
                                <w:szCs w:val="22"/>
                              </w:rPr>
                              <w:br/>
                            </w:r>
                            <w:hyperlink r:id="rId14" w:history="1">
                              <w:r w:rsidR="00DD1555" w:rsidRPr="0080116F">
                                <w:rPr>
                                  <w:rStyle w:val="Hyperlink"/>
                                  <w:rFonts w:asciiTheme="minorHAnsi" w:hAnsiTheme="minorHAnsi" w:cstheme="minorHAnsi"/>
                                  <w:iCs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>http://on-c-e.github.io</w:t>
                              </w:r>
                            </w:hyperlink>
                          </w:p>
                          <w:p w:rsidR="00DD1555" w:rsidRPr="0080116F" w:rsidRDefault="00E6757D" w:rsidP="00CB2AA0">
                            <w:pPr>
                              <w:rPr>
                                <w:rStyle w:val="Hyperlink"/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hyperlink r:id="rId15" w:history="1">
                              <w:r w:rsidR="00DD1555" w:rsidRPr="0080116F">
                                <w:rPr>
                                  <w:rStyle w:val="Hyperlink"/>
                                  <w:rFonts w:asciiTheme="minorHAnsi" w:hAnsiTheme="minorHAnsi" w:cstheme="minorHAns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>http://on-c-e.net</w:t>
                              </w:r>
                            </w:hyperlink>
                            <w:r w:rsidR="00DD1555" w:rsidRPr="0080116F">
                              <w:rPr>
                                <w:rStyle w:val="Hyperlink"/>
                                <w:rFonts w:asciiTheme="minorHAnsi" w:hAnsiTheme="minorHAnsi" w:cstheme="minorHAnsi"/>
                                <w:color w:val="262626" w:themeColor="text1" w:themeTint="D9"/>
                                <w:sz w:val="22"/>
                                <w:szCs w:val="22"/>
                              </w:rPr>
                              <w:br/>
                            </w:r>
                            <w:hyperlink r:id="rId16" w:history="1">
                              <w:r w:rsidR="00DD1555" w:rsidRPr="0080116F">
                                <w:rPr>
                                  <w:rStyle w:val="Hyperlink"/>
                                  <w:rFonts w:asciiTheme="minorHAnsi" w:hAnsiTheme="minorHAnsi" w:cstheme="minorHAnsi"/>
                                  <w:color w:val="262626" w:themeColor="text1" w:themeTint="D9"/>
                                  <w:sz w:val="22"/>
                                  <w:szCs w:val="22"/>
                                </w:rPr>
                                <w:t>http://zero-construction-productivity-growth.net</w:t>
                              </w:r>
                            </w:hyperlink>
                          </w:p>
                        </w:tc>
                      </w:tr>
                      <w:tr w:rsidR="00DD1555" w:rsidTr="00C31C51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rPr>
                          <w:gridBefore w:val="1"/>
                          <w:gridAfter w:val="1"/>
                          <w:wBefore w:w="458" w:type="dxa"/>
                          <w:wAfter w:w="1187" w:type="dxa"/>
                          <w:trHeight w:val="227"/>
                        </w:trPr>
                        <w:tc>
                          <w:tcPr>
                            <w:tcW w:w="636" w:type="dxa"/>
                          </w:tcPr>
                          <w:p w:rsidR="00DD1555" w:rsidRPr="00B70FA7" w:rsidRDefault="00DD1555" w:rsidP="00C601B2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:rsidR="00DD1555" w:rsidRPr="00B70FA7" w:rsidRDefault="00DD1555" w:rsidP="00C601B2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98" w:type="dxa"/>
                            <w:gridSpan w:val="6"/>
                          </w:tcPr>
                          <w:p w:rsidR="00DD1555" w:rsidRPr="00B70FA7" w:rsidRDefault="00DD1555" w:rsidP="00C601B2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:rsidR="00DD1555" w:rsidRPr="00B70FA7" w:rsidRDefault="00DD1555" w:rsidP="00356D11">
                            <w:pPr>
                              <w:jc w:val="center"/>
                              <w:rPr>
                                <w:rFonts w:ascii="Calibri Light" w:hAnsi="Calibri Light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844" w:type="dxa"/>
                            <w:gridSpan w:val="2"/>
                          </w:tcPr>
                          <w:p w:rsidR="00DD1555" w:rsidRPr="004625DB" w:rsidRDefault="00DD1555" w:rsidP="00356D11">
                            <w:pPr>
                              <w:rPr>
                                <w:rStyle w:val="Hyperlink"/>
                                <w:rFonts w:ascii="Calibri" w:hAnsi="Calibri"/>
                                <w:i/>
                                <w:iCs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D1555" w:rsidTr="00C31C51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rPr>
                          <w:gridBefore w:val="1"/>
                          <w:gridAfter w:val="1"/>
                          <w:wBefore w:w="458" w:type="dxa"/>
                          <w:wAfter w:w="1187" w:type="dxa"/>
                          <w:trHeight w:val="308"/>
                        </w:trPr>
                        <w:tc>
                          <w:tcPr>
                            <w:tcW w:w="636" w:type="dxa"/>
                          </w:tcPr>
                          <w:p w:rsidR="00DD1555" w:rsidRPr="00B70FA7" w:rsidRDefault="00DD1555" w:rsidP="00F3194E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i/>
                                <w:iCs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:rsidR="00DD1555" w:rsidRPr="00B70FA7" w:rsidRDefault="00DD1555" w:rsidP="00F3194E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i/>
                                <w:iCs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998" w:type="dxa"/>
                            <w:gridSpan w:val="6"/>
                          </w:tcPr>
                          <w:p w:rsidR="00DD1555" w:rsidRPr="00B70FA7" w:rsidRDefault="00DD1555" w:rsidP="00F3194E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i/>
                                <w:iCs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:rsidR="00DD1555" w:rsidRPr="00B70FA7" w:rsidRDefault="00DD1555" w:rsidP="00356D11">
                            <w:pPr>
                              <w:jc w:val="center"/>
                              <w:rPr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844" w:type="dxa"/>
                            <w:gridSpan w:val="2"/>
                          </w:tcPr>
                          <w:p w:rsidR="00DD1555" w:rsidRPr="004625DB" w:rsidRDefault="00DD1555" w:rsidP="00356D11">
                            <w:pPr>
                              <w:rPr>
                                <w:rStyle w:val="Hyperlink"/>
                                <w:rFonts w:ascii="Calibri" w:hAnsi="Calibri"/>
                                <w:i/>
                                <w:iCs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D1555" w:rsidTr="00C31C51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rPr>
                          <w:gridBefore w:val="1"/>
                          <w:gridAfter w:val="1"/>
                          <w:wBefore w:w="458" w:type="dxa"/>
                          <w:wAfter w:w="1187" w:type="dxa"/>
                        </w:trPr>
                        <w:tc>
                          <w:tcPr>
                            <w:tcW w:w="636" w:type="dxa"/>
                          </w:tcPr>
                          <w:p w:rsidR="00DD1555" w:rsidRPr="00B70FA7" w:rsidRDefault="00DD1555" w:rsidP="00C601B2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:rsidR="00DD1555" w:rsidRPr="00B70FA7" w:rsidRDefault="00DD1555" w:rsidP="00C601B2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98" w:type="dxa"/>
                            <w:gridSpan w:val="6"/>
                          </w:tcPr>
                          <w:p w:rsidR="00DD1555" w:rsidRPr="00B70FA7" w:rsidRDefault="00DD1555" w:rsidP="00C601B2">
                            <w:pPr>
                              <w:jc w:val="right"/>
                              <w:rPr>
                                <w:rStyle w:val="Hyperlink"/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:rsidR="00DD1555" w:rsidRPr="00B70FA7" w:rsidRDefault="00DD1555" w:rsidP="00356D11">
                            <w:pPr>
                              <w:jc w:val="center"/>
                              <w:rPr>
                                <w:rFonts w:ascii="Calibri Light" w:hAnsi="Calibri Light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844" w:type="dxa"/>
                            <w:gridSpan w:val="2"/>
                          </w:tcPr>
                          <w:p w:rsidR="00DD1555" w:rsidRPr="004625DB" w:rsidRDefault="00DD1555" w:rsidP="00356D11">
                            <w:pPr>
                              <w:rPr>
                                <w:rStyle w:val="Hyperlink"/>
                                <w:rFonts w:ascii="Calibri" w:hAnsi="Calibri"/>
                                <w:i/>
                                <w:iCs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D1555" w:rsidTr="00C31C51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rPr>
                          <w:gridBefore w:val="1"/>
                          <w:gridAfter w:val="1"/>
                          <w:wBefore w:w="458" w:type="dxa"/>
                          <w:wAfter w:w="1187" w:type="dxa"/>
                          <w:trHeight w:val="978"/>
                        </w:trPr>
                        <w:tc>
                          <w:tcPr>
                            <w:tcW w:w="636" w:type="dxa"/>
                          </w:tcPr>
                          <w:p w:rsidR="00DD1555" w:rsidRPr="00B70FA7" w:rsidRDefault="00DD1555" w:rsidP="00AA52A4">
                            <w:pPr>
                              <w:jc w:val="right"/>
                              <w:rPr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50" w:type="dxa"/>
                          </w:tcPr>
                          <w:p w:rsidR="00DD1555" w:rsidRPr="00B70FA7" w:rsidRDefault="00DD1555" w:rsidP="00AA52A4">
                            <w:pPr>
                              <w:jc w:val="right"/>
                              <w:rPr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98" w:type="dxa"/>
                            <w:gridSpan w:val="6"/>
                          </w:tcPr>
                          <w:p w:rsidR="00DD1555" w:rsidRPr="00B70FA7" w:rsidRDefault="00DD1555" w:rsidP="00AA52A4">
                            <w:pPr>
                              <w:jc w:val="right"/>
                              <w:rPr>
                                <w:rFonts w:ascii="Calibri Light" w:hAnsi="Calibri Light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 w:rsidR="00DD1555" w:rsidRPr="00B70FA7" w:rsidRDefault="00DD1555" w:rsidP="00356D11">
                            <w:pPr>
                              <w:jc w:val="center"/>
                              <w:rPr>
                                <w:rFonts w:ascii="Calibri Light" w:hAnsi="Calibri Light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844" w:type="dxa"/>
                            <w:gridSpan w:val="2"/>
                          </w:tcPr>
                          <w:p w:rsidR="00DD1555" w:rsidRPr="004625DB" w:rsidRDefault="00DD1555" w:rsidP="00356D11">
                            <w:pPr>
                              <w:rPr>
                                <w:rFonts w:ascii="Calibri" w:hAnsi="Calibri"/>
                                <w:i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D1555" w:rsidTr="00C31C51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rPr>
                          <w:gridAfter w:val="2"/>
                          <w:wAfter w:w="2048" w:type="dxa"/>
                          <w:trHeight w:val="462"/>
                        </w:trPr>
                        <w:tc>
                          <w:tcPr>
                            <w:tcW w:w="1895" w:type="dxa"/>
                            <w:gridSpan w:val="4"/>
                          </w:tcPr>
                          <w:p w:rsidR="00DD1555" w:rsidRDefault="00DD1555" w:rsidP="00356D11">
                            <w:pPr>
                              <w:jc w:val="right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</w:tcPr>
                          <w:p w:rsidR="00DD1555" w:rsidRPr="00986390" w:rsidRDefault="00DD1555" w:rsidP="00356D11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23" w:type="dxa"/>
                          </w:tcPr>
                          <w:p w:rsidR="00DD1555" w:rsidRPr="00AA0011" w:rsidRDefault="00DD1555" w:rsidP="00356D11">
                            <w:pPr>
                              <w:rPr>
                                <w:i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gridSpan w:val="2"/>
                          </w:tcPr>
                          <w:p w:rsidR="00DD1555" w:rsidRPr="00AA0011" w:rsidRDefault="00DD1555" w:rsidP="00356D11">
                            <w:pPr>
                              <w:rPr>
                                <w:i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  <w:gridSpan w:val="3"/>
                          </w:tcPr>
                          <w:p w:rsidR="00DD1555" w:rsidRPr="00AA0011" w:rsidRDefault="00DD1555" w:rsidP="00356D11">
                            <w:pPr>
                              <w:rPr>
                                <w:i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D1555" w:rsidRDefault="00DD1555" w:rsidP="001C5243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57D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408.75pt;margin-top:69.75pt;width:81.75pt;height:69pt;z-index:251682816;mso-position-horizontal-relative:text;mso-position-vertical-relative:text">
            <v:imagedata r:id="rId17" o:title=""/>
          </v:shape>
          <o:OLEObject Type="Embed" ProgID="CorelDraw.Graphic.15" ShapeID="_x0000_s1030" DrawAspect="Content" ObjectID="_1555753273" r:id="rId18"/>
        </w:object>
      </w:r>
      <w:bookmarkStart w:id="0" w:name="_GoBack"/>
      <w:bookmarkEnd w:id="0"/>
    </w:p>
    <w:sectPr w:rsidR="00832C7E" w:rsidSect="000A709C">
      <w:pgSz w:w="12240" w:h="15840" w:code="1"/>
      <w:pgMar w:top="1440" w:right="1170" w:bottom="1440" w:left="1260" w:header="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57D" w:rsidRDefault="00E6757D">
      <w:r>
        <w:separator/>
      </w:r>
    </w:p>
  </w:endnote>
  <w:endnote w:type="continuationSeparator" w:id="0">
    <w:p w:rsidR="00E6757D" w:rsidRDefault="00E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onsolas"/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57D" w:rsidRDefault="00E6757D">
      <w:r>
        <w:separator/>
      </w:r>
    </w:p>
  </w:footnote>
  <w:footnote w:type="continuationSeparator" w:id="0">
    <w:p w:rsidR="00E6757D" w:rsidRDefault="00E6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27299AC"/>
    <w:lvl w:ilvl="0">
      <w:numFmt w:val="decimal"/>
      <w:lvlText w:val="*"/>
      <w:lvlJc w:val="left"/>
    </w:lvl>
  </w:abstractNum>
  <w:abstractNum w:abstractNumId="1" w15:restartNumberingAfterBreak="0">
    <w:nsid w:val="078363AA"/>
    <w:multiLevelType w:val="hybridMultilevel"/>
    <w:tmpl w:val="1ACA23D6"/>
    <w:lvl w:ilvl="0" w:tplc="4C2A54F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F09D5"/>
    <w:multiLevelType w:val="hybridMultilevel"/>
    <w:tmpl w:val="64F2FF78"/>
    <w:lvl w:ilvl="0" w:tplc="A3EC2D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30236"/>
    <w:multiLevelType w:val="hybridMultilevel"/>
    <w:tmpl w:val="8DBCF80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7560C"/>
    <w:multiLevelType w:val="hybridMultilevel"/>
    <w:tmpl w:val="82DA54C0"/>
    <w:lvl w:ilvl="0" w:tplc="D39461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73D65"/>
    <w:multiLevelType w:val="hybridMultilevel"/>
    <w:tmpl w:val="35FA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F3683"/>
    <w:multiLevelType w:val="hybridMultilevel"/>
    <w:tmpl w:val="35DA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D547B"/>
    <w:multiLevelType w:val="hybridMultilevel"/>
    <w:tmpl w:val="730C2650"/>
    <w:lvl w:ilvl="0" w:tplc="5F328B5A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318A9"/>
    <w:multiLevelType w:val="hybridMultilevel"/>
    <w:tmpl w:val="DE4C8594"/>
    <w:lvl w:ilvl="0" w:tplc="4C2A54F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3661BD"/>
    <w:multiLevelType w:val="hybridMultilevel"/>
    <w:tmpl w:val="F774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53C62"/>
    <w:multiLevelType w:val="hybridMultilevel"/>
    <w:tmpl w:val="6BA4F926"/>
    <w:lvl w:ilvl="0" w:tplc="5F328B5A">
      <w:numFmt w:val="bullet"/>
      <w:lvlText w:val="-"/>
      <w:lvlJc w:val="left"/>
      <w:pPr>
        <w:ind w:left="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95B22DF"/>
    <w:multiLevelType w:val="hybridMultilevel"/>
    <w:tmpl w:val="485EA89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447D4B"/>
    <w:multiLevelType w:val="hybridMultilevel"/>
    <w:tmpl w:val="A4D40410"/>
    <w:lvl w:ilvl="0" w:tplc="22207AFC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1B63607"/>
    <w:multiLevelType w:val="hybridMultilevel"/>
    <w:tmpl w:val="A8F8D08A"/>
    <w:lvl w:ilvl="0" w:tplc="1B7EFF9C">
      <w:start w:val="4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E944E6C"/>
    <w:multiLevelType w:val="hybridMultilevel"/>
    <w:tmpl w:val="760AD368"/>
    <w:lvl w:ilvl="0" w:tplc="5F328B5A">
      <w:numFmt w:val="bullet"/>
      <w:lvlText w:val="-"/>
      <w:lvlJc w:val="left"/>
      <w:pPr>
        <w:ind w:left="360" w:hanging="360"/>
      </w:pPr>
      <w:rPr>
        <w:rFonts w:ascii="Garamond" w:eastAsia="Times New Roman" w:hAnsi="Garamond" w:cs="Times New Roman" w:hint="default"/>
        <w:b/>
      </w:rPr>
    </w:lvl>
    <w:lvl w:ilvl="1" w:tplc="5F328B5A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  <w:b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A304A0"/>
    <w:multiLevelType w:val="hybridMultilevel"/>
    <w:tmpl w:val="10C4AF84"/>
    <w:lvl w:ilvl="0" w:tplc="9D6A902A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9A0628"/>
    <w:multiLevelType w:val="hybridMultilevel"/>
    <w:tmpl w:val="A0CA0BA0"/>
    <w:lvl w:ilvl="0" w:tplc="BFE673C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1415375"/>
    <w:multiLevelType w:val="hybridMultilevel"/>
    <w:tmpl w:val="FAEE4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A447A"/>
    <w:multiLevelType w:val="hybridMultilevel"/>
    <w:tmpl w:val="59243F76"/>
    <w:lvl w:ilvl="0" w:tplc="5F328B5A">
      <w:numFmt w:val="bullet"/>
      <w:lvlText w:val="-"/>
      <w:lvlJc w:val="left"/>
      <w:pPr>
        <w:ind w:left="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BB7180B"/>
    <w:multiLevelType w:val="hybridMultilevel"/>
    <w:tmpl w:val="62503536"/>
    <w:lvl w:ilvl="0" w:tplc="97F66822">
      <w:start w:val="7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6CCC13C9"/>
    <w:multiLevelType w:val="hybridMultilevel"/>
    <w:tmpl w:val="CC0E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43826"/>
    <w:multiLevelType w:val="hybridMultilevel"/>
    <w:tmpl w:val="140679AC"/>
    <w:lvl w:ilvl="0" w:tplc="C9229F84">
      <w:start w:val="1"/>
      <w:numFmt w:val="decimal"/>
      <w:lvlText w:val="%1."/>
      <w:lvlJc w:val="left"/>
      <w:pPr>
        <w:ind w:left="540" w:hanging="360"/>
      </w:pPr>
      <w:rPr>
        <w:rFonts w:ascii="Arial Black" w:hAnsi="Arial Black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7389188A"/>
    <w:multiLevelType w:val="hybridMultilevel"/>
    <w:tmpl w:val="AF46B7FE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012895"/>
    <w:multiLevelType w:val="hybridMultilevel"/>
    <w:tmpl w:val="4770F1D2"/>
    <w:lvl w:ilvl="0" w:tplc="9D6A902A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00250E"/>
    <w:multiLevelType w:val="hybridMultilevel"/>
    <w:tmpl w:val="FAEE4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0B5487"/>
    <w:multiLevelType w:val="hybridMultilevel"/>
    <w:tmpl w:val="0F58FC66"/>
    <w:lvl w:ilvl="0" w:tplc="9D6A902A"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81257E"/>
    <w:multiLevelType w:val="hybridMultilevel"/>
    <w:tmpl w:val="B346F4DA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b/>
          <w:sz w:val="22"/>
        </w:rPr>
      </w:lvl>
    </w:lvlOverride>
  </w:num>
  <w:num w:numId="2">
    <w:abstractNumId w:val="0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b/>
          <w:sz w:val="22"/>
        </w:rPr>
      </w:lvl>
    </w:lvlOverride>
  </w:num>
  <w:num w:numId="3">
    <w:abstractNumId w:val="18"/>
  </w:num>
  <w:num w:numId="4">
    <w:abstractNumId w:val="14"/>
  </w:num>
  <w:num w:numId="5">
    <w:abstractNumId w:val="23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13"/>
  </w:num>
  <w:num w:numId="11">
    <w:abstractNumId w:val="4"/>
  </w:num>
  <w:num w:numId="12">
    <w:abstractNumId w:val="6"/>
  </w:num>
  <w:num w:numId="13">
    <w:abstractNumId w:val="11"/>
  </w:num>
  <w:num w:numId="14">
    <w:abstractNumId w:val="20"/>
  </w:num>
  <w:num w:numId="15">
    <w:abstractNumId w:val="15"/>
  </w:num>
  <w:num w:numId="16">
    <w:abstractNumId w:val="9"/>
  </w:num>
  <w:num w:numId="17">
    <w:abstractNumId w:val="21"/>
  </w:num>
  <w:num w:numId="18">
    <w:abstractNumId w:val="26"/>
  </w:num>
  <w:num w:numId="19">
    <w:abstractNumId w:val="17"/>
  </w:num>
  <w:num w:numId="20">
    <w:abstractNumId w:val="19"/>
  </w:num>
  <w:num w:numId="21">
    <w:abstractNumId w:val="28"/>
  </w:num>
  <w:num w:numId="22">
    <w:abstractNumId w:val="3"/>
  </w:num>
  <w:num w:numId="23">
    <w:abstractNumId w:val="2"/>
  </w:num>
  <w:num w:numId="24">
    <w:abstractNumId w:val="12"/>
  </w:num>
  <w:num w:numId="25">
    <w:abstractNumId w:val="1"/>
  </w:num>
  <w:num w:numId="26">
    <w:abstractNumId w:val="22"/>
  </w:num>
  <w:num w:numId="27">
    <w:abstractNumId w:val="24"/>
  </w:num>
  <w:num w:numId="28">
    <w:abstractNumId w:val="25"/>
  </w:num>
  <w:num w:numId="29">
    <w:abstractNumId w:val="27"/>
  </w:num>
  <w:num w:numId="3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59"/>
    <w:rsid w:val="00000827"/>
    <w:rsid w:val="00000A9F"/>
    <w:rsid w:val="00001043"/>
    <w:rsid w:val="000012E2"/>
    <w:rsid w:val="00001611"/>
    <w:rsid w:val="000020C3"/>
    <w:rsid w:val="00002358"/>
    <w:rsid w:val="000025B6"/>
    <w:rsid w:val="00002A6F"/>
    <w:rsid w:val="00002CA4"/>
    <w:rsid w:val="00002CD3"/>
    <w:rsid w:val="00003AC3"/>
    <w:rsid w:val="0000517B"/>
    <w:rsid w:val="00005D4C"/>
    <w:rsid w:val="00007D17"/>
    <w:rsid w:val="00011299"/>
    <w:rsid w:val="0001289D"/>
    <w:rsid w:val="00012E81"/>
    <w:rsid w:val="00013A1B"/>
    <w:rsid w:val="00013CC0"/>
    <w:rsid w:val="00014219"/>
    <w:rsid w:val="00014D4A"/>
    <w:rsid w:val="00015B74"/>
    <w:rsid w:val="00015C51"/>
    <w:rsid w:val="00016B2B"/>
    <w:rsid w:val="00016B88"/>
    <w:rsid w:val="00016B90"/>
    <w:rsid w:val="00017DB0"/>
    <w:rsid w:val="000207C8"/>
    <w:rsid w:val="00020884"/>
    <w:rsid w:val="00021B4A"/>
    <w:rsid w:val="0002225B"/>
    <w:rsid w:val="000227C7"/>
    <w:rsid w:val="00022D21"/>
    <w:rsid w:val="000235A5"/>
    <w:rsid w:val="000239D0"/>
    <w:rsid w:val="00024528"/>
    <w:rsid w:val="00025079"/>
    <w:rsid w:val="00025970"/>
    <w:rsid w:val="000259A1"/>
    <w:rsid w:val="00025EC1"/>
    <w:rsid w:val="00026074"/>
    <w:rsid w:val="00027379"/>
    <w:rsid w:val="00027A4D"/>
    <w:rsid w:val="00027E04"/>
    <w:rsid w:val="0003075E"/>
    <w:rsid w:val="00030996"/>
    <w:rsid w:val="00030E65"/>
    <w:rsid w:val="00031B53"/>
    <w:rsid w:val="00031F7E"/>
    <w:rsid w:val="0003284F"/>
    <w:rsid w:val="0003377F"/>
    <w:rsid w:val="00033F4A"/>
    <w:rsid w:val="0003543C"/>
    <w:rsid w:val="000355E8"/>
    <w:rsid w:val="00035C68"/>
    <w:rsid w:val="00035D3A"/>
    <w:rsid w:val="00036026"/>
    <w:rsid w:val="000363C6"/>
    <w:rsid w:val="0003676A"/>
    <w:rsid w:val="00036F68"/>
    <w:rsid w:val="000404E4"/>
    <w:rsid w:val="0004208C"/>
    <w:rsid w:val="00042D6D"/>
    <w:rsid w:val="000431BD"/>
    <w:rsid w:val="0004379E"/>
    <w:rsid w:val="00043BE0"/>
    <w:rsid w:val="00043CEF"/>
    <w:rsid w:val="00043E64"/>
    <w:rsid w:val="00043F7B"/>
    <w:rsid w:val="00043FE2"/>
    <w:rsid w:val="00044A01"/>
    <w:rsid w:val="00044E42"/>
    <w:rsid w:val="0004548D"/>
    <w:rsid w:val="0004584B"/>
    <w:rsid w:val="00047FEB"/>
    <w:rsid w:val="000501F4"/>
    <w:rsid w:val="0005049C"/>
    <w:rsid w:val="000511CA"/>
    <w:rsid w:val="00051ABC"/>
    <w:rsid w:val="00051CED"/>
    <w:rsid w:val="0005277B"/>
    <w:rsid w:val="000527A6"/>
    <w:rsid w:val="0005568B"/>
    <w:rsid w:val="00055B2A"/>
    <w:rsid w:val="00055B4A"/>
    <w:rsid w:val="00056FCA"/>
    <w:rsid w:val="00057189"/>
    <w:rsid w:val="00057699"/>
    <w:rsid w:val="00057A9C"/>
    <w:rsid w:val="00057F8C"/>
    <w:rsid w:val="0006045E"/>
    <w:rsid w:val="000623D1"/>
    <w:rsid w:val="00062AAC"/>
    <w:rsid w:val="000633DA"/>
    <w:rsid w:val="00063B6F"/>
    <w:rsid w:val="000640E2"/>
    <w:rsid w:val="00064482"/>
    <w:rsid w:val="000645F3"/>
    <w:rsid w:val="00064A2A"/>
    <w:rsid w:val="00064DBB"/>
    <w:rsid w:val="0006560F"/>
    <w:rsid w:val="0006753F"/>
    <w:rsid w:val="000676B2"/>
    <w:rsid w:val="0007143C"/>
    <w:rsid w:val="00072DDA"/>
    <w:rsid w:val="00073E36"/>
    <w:rsid w:val="00074C13"/>
    <w:rsid w:val="00075AA1"/>
    <w:rsid w:val="00075CE3"/>
    <w:rsid w:val="00075F62"/>
    <w:rsid w:val="00076573"/>
    <w:rsid w:val="00076886"/>
    <w:rsid w:val="00076C34"/>
    <w:rsid w:val="00076F6C"/>
    <w:rsid w:val="000777C6"/>
    <w:rsid w:val="000779E5"/>
    <w:rsid w:val="00080389"/>
    <w:rsid w:val="00080661"/>
    <w:rsid w:val="00080AC0"/>
    <w:rsid w:val="00080BE0"/>
    <w:rsid w:val="000810A5"/>
    <w:rsid w:val="0008147C"/>
    <w:rsid w:val="00081620"/>
    <w:rsid w:val="00081635"/>
    <w:rsid w:val="000819FC"/>
    <w:rsid w:val="00081BDB"/>
    <w:rsid w:val="00082196"/>
    <w:rsid w:val="000822A9"/>
    <w:rsid w:val="000828C9"/>
    <w:rsid w:val="00082AB6"/>
    <w:rsid w:val="00082B70"/>
    <w:rsid w:val="00082E40"/>
    <w:rsid w:val="00083953"/>
    <w:rsid w:val="000870AC"/>
    <w:rsid w:val="00091EEA"/>
    <w:rsid w:val="00092E1C"/>
    <w:rsid w:val="00093EE6"/>
    <w:rsid w:val="00094B74"/>
    <w:rsid w:val="00096558"/>
    <w:rsid w:val="00096596"/>
    <w:rsid w:val="000965EE"/>
    <w:rsid w:val="00096A57"/>
    <w:rsid w:val="00096DE2"/>
    <w:rsid w:val="00097356"/>
    <w:rsid w:val="000976F3"/>
    <w:rsid w:val="0009793F"/>
    <w:rsid w:val="00097AF9"/>
    <w:rsid w:val="000A041F"/>
    <w:rsid w:val="000A0905"/>
    <w:rsid w:val="000A0BCF"/>
    <w:rsid w:val="000A0D83"/>
    <w:rsid w:val="000A1134"/>
    <w:rsid w:val="000A11AB"/>
    <w:rsid w:val="000A2A8B"/>
    <w:rsid w:val="000A2E31"/>
    <w:rsid w:val="000A3101"/>
    <w:rsid w:val="000A3470"/>
    <w:rsid w:val="000A3FB9"/>
    <w:rsid w:val="000A44D0"/>
    <w:rsid w:val="000A5260"/>
    <w:rsid w:val="000A5A33"/>
    <w:rsid w:val="000A6860"/>
    <w:rsid w:val="000A7089"/>
    <w:rsid w:val="000A709C"/>
    <w:rsid w:val="000A727F"/>
    <w:rsid w:val="000A7AB9"/>
    <w:rsid w:val="000A7B50"/>
    <w:rsid w:val="000A7F4F"/>
    <w:rsid w:val="000B0651"/>
    <w:rsid w:val="000B23DB"/>
    <w:rsid w:val="000B3593"/>
    <w:rsid w:val="000B3E5D"/>
    <w:rsid w:val="000B4A0F"/>
    <w:rsid w:val="000B4F23"/>
    <w:rsid w:val="000B5701"/>
    <w:rsid w:val="000B6123"/>
    <w:rsid w:val="000B65D4"/>
    <w:rsid w:val="000B6610"/>
    <w:rsid w:val="000B7214"/>
    <w:rsid w:val="000C23E0"/>
    <w:rsid w:val="000C2C69"/>
    <w:rsid w:val="000C2D95"/>
    <w:rsid w:val="000C2F81"/>
    <w:rsid w:val="000C3A4D"/>
    <w:rsid w:val="000C5600"/>
    <w:rsid w:val="000C74ED"/>
    <w:rsid w:val="000D0D5A"/>
    <w:rsid w:val="000D1086"/>
    <w:rsid w:val="000D17CB"/>
    <w:rsid w:val="000D1C02"/>
    <w:rsid w:val="000D24B8"/>
    <w:rsid w:val="000D3502"/>
    <w:rsid w:val="000D355F"/>
    <w:rsid w:val="000D3F28"/>
    <w:rsid w:val="000D4BA8"/>
    <w:rsid w:val="000D51F4"/>
    <w:rsid w:val="000D53AC"/>
    <w:rsid w:val="000D544B"/>
    <w:rsid w:val="000D5AC2"/>
    <w:rsid w:val="000D6196"/>
    <w:rsid w:val="000D6BC4"/>
    <w:rsid w:val="000D6DC4"/>
    <w:rsid w:val="000D7115"/>
    <w:rsid w:val="000D789F"/>
    <w:rsid w:val="000E0283"/>
    <w:rsid w:val="000E12E7"/>
    <w:rsid w:val="000E2155"/>
    <w:rsid w:val="000E2411"/>
    <w:rsid w:val="000E283D"/>
    <w:rsid w:val="000E3E03"/>
    <w:rsid w:val="000E4319"/>
    <w:rsid w:val="000E44D2"/>
    <w:rsid w:val="000E5334"/>
    <w:rsid w:val="000F0113"/>
    <w:rsid w:val="000F030B"/>
    <w:rsid w:val="000F0663"/>
    <w:rsid w:val="000F104B"/>
    <w:rsid w:val="000F13A4"/>
    <w:rsid w:val="000F184D"/>
    <w:rsid w:val="000F19F5"/>
    <w:rsid w:val="000F1D31"/>
    <w:rsid w:val="000F227D"/>
    <w:rsid w:val="000F244F"/>
    <w:rsid w:val="000F26EB"/>
    <w:rsid w:val="000F299C"/>
    <w:rsid w:val="000F3117"/>
    <w:rsid w:val="000F34D0"/>
    <w:rsid w:val="000F3949"/>
    <w:rsid w:val="000F3AA3"/>
    <w:rsid w:val="000F3D17"/>
    <w:rsid w:val="000F4265"/>
    <w:rsid w:val="000F4BE9"/>
    <w:rsid w:val="000F4CCF"/>
    <w:rsid w:val="000F4DC4"/>
    <w:rsid w:val="000F540C"/>
    <w:rsid w:val="000F5766"/>
    <w:rsid w:val="000F6365"/>
    <w:rsid w:val="000F7C82"/>
    <w:rsid w:val="00100740"/>
    <w:rsid w:val="00101287"/>
    <w:rsid w:val="00101DB6"/>
    <w:rsid w:val="00101E73"/>
    <w:rsid w:val="00102CF7"/>
    <w:rsid w:val="00103013"/>
    <w:rsid w:val="001043BF"/>
    <w:rsid w:val="00104460"/>
    <w:rsid w:val="001047D5"/>
    <w:rsid w:val="00104A9C"/>
    <w:rsid w:val="0010513F"/>
    <w:rsid w:val="00105A2A"/>
    <w:rsid w:val="00105AC6"/>
    <w:rsid w:val="00105B5B"/>
    <w:rsid w:val="00107043"/>
    <w:rsid w:val="0011003C"/>
    <w:rsid w:val="00110817"/>
    <w:rsid w:val="001118EB"/>
    <w:rsid w:val="001137BE"/>
    <w:rsid w:val="00113D02"/>
    <w:rsid w:val="001146B7"/>
    <w:rsid w:val="0011496C"/>
    <w:rsid w:val="00114AD0"/>
    <w:rsid w:val="001150C7"/>
    <w:rsid w:val="00115180"/>
    <w:rsid w:val="001161B2"/>
    <w:rsid w:val="00116A84"/>
    <w:rsid w:val="00116F3A"/>
    <w:rsid w:val="001200FC"/>
    <w:rsid w:val="0012088A"/>
    <w:rsid w:val="00120D95"/>
    <w:rsid w:val="00121719"/>
    <w:rsid w:val="001219EE"/>
    <w:rsid w:val="00122AEC"/>
    <w:rsid w:val="00122C06"/>
    <w:rsid w:val="0012305E"/>
    <w:rsid w:val="001234C4"/>
    <w:rsid w:val="0012363B"/>
    <w:rsid w:val="00123695"/>
    <w:rsid w:val="001237AE"/>
    <w:rsid w:val="0012396D"/>
    <w:rsid w:val="001246B2"/>
    <w:rsid w:val="00124794"/>
    <w:rsid w:val="001259DB"/>
    <w:rsid w:val="0012639E"/>
    <w:rsid w:val="00126FAE"/>
    <w:rsid w:val="00127E13"/>
    <w:rsid w:val="001309F9"/>
    <w:rsid w:val="001319ED"/>
    <w:rsid w:val="00132A6E"/>
    <w:rsid w:val="0013314C"/>
    <w:rsid w:val="00133312"/>
    <w:rsid w:val="00133E83"/>
    <w:rsid w:val="00133EAD"/>
    <w:rsid w:val="0013475B"/>
    <w:rsid w:val="00135114"/>
    <w:rsid w:val="00135229"/>
    <w:rsid w:val="0013590C"/>
    <w:rsid w:val="00135AF5"/>
    <w:rsid w:val="001373CB"/>
    <w:rsid w:val="00137B32"/>
    <w:rsid w:val="00137D0C"/>
    <w:rsid w:val="00140352"/>
    <w:rsid w:val="00140B94"/>
    <w:rsid w:val="001410EE"/>
    <w:rsid w:val="00141F2F"/>
    <w:rsid w:val="0014286D"/>
    <w:rsid w:val="00143979"/>
    <w:rsid w:val="00143F82"/>
    <w:rsid w:val="001449D1"/>
    <w:rsid w:val="00144B6E"/>
    <w:rsid w:val="00144D35"/>
    <w:rsid w:val="00145B45"/>
    <w:rsid w:val="00145D3C"/>
    <w:rsid w:val="001461B5"/>
    <w:rsid w:val="00146839"/>
    <w:rsid w:val="001505F4"/>
    <w:rsid w:val="0015137C"/>
    <w:rsid w:val="001513AF"/>
    <w:rsid w:val="001514EC"/>
    <w:rsid w:val="00151DE7"/>
    <w:rsid w:val="00154DBB"/>
    <w:rsid w:val="00154E8B"/>
    <w:rsid w:val="001558DD"/>
    <w:rsid w:val="00156762"/>
    <w:rsid w:val="0015678B"/>
    <w:rsid w:val="00157338"/>
    <w:rsid w:val="00161302"/>
    <w:rsid w:val="00161468"/>
    <w:rsid w:val="00161AC6"/>
    <w:rsid w:val="00161C57"/>
    <w:rsid w:val="00161F90"/>
    <w:rsid w:val="00162D6A"/>
    <w:rsid w:val="001630FF"/>
    <w:rsid w:val="001635F8"/>
    <w:rsid w:val="00163835"/>
    <w:rsid w:val="001644E6"/>
    <w:rsid w:val="00164FB4"/>
    <w:rsid w:val="00165DE7"/>
    <w:rsid w:val="00166BCB"/>
    <w:rsid w:val="00166F4D"/>
    <w:rsid w:val="00167B7E"/>
    <w:rsid w:val="00167BCD"/>
    <w:rsid w:val="00167FE4"/>
    <w:rsid w:val="00172846"/>
    <w:rsid w:val="00172F2C"/>
    <w:rsid w:val="00173167"/>
    <w:rsid w:val="001734BE"/>
    <w:rsid w:val="0017357E"/>
    <w:rsid w:val="00173C52"/>
    <w:rsid w:val="001745D2"/>
    <w:rsid w:val="00174D25"/>
    <w:rsid w:val="00174E6F"/>
    <w:rsid w:val="0017531F"/>
    <w:rsid w:val="00175D87"/>
    <w:rsid w:val="0017605F"/>
    <w:rsid w:val="00176D55"/>
    <w:rsid w:val="00177B85"/>
    <w:rsid w:val="00177F8E"/>
    <w:rsid w:val="00181ABB"/>
    <w:rsid w:val="00181C1F"/>
    <w:rsid w:val="0018317B"/>
    <w:rsid w:val="00183FF3"/>
    <w:rsid w:val="00186B7D"/>
    <w:rsid w:val="001874D9"/>
    <w:rsid w:val="00187A8E"/>
    <w:rsid w:val="00187C6A"/>
    <w:rsid w:val="0019014B"/>
    <w:rsid w:val="001909EE"/>
    <w:rsid w:val="00190F11"/>
    <w:rsid w:val="0019125C"/>
    <w:rsid w:val="001917C7"/>
    <w:rsid w:val="00191854"/>
    <w:rsid w:val="00191F87"/>
    <w:rsid w:val="001920EB"/>
    <w:rsid w:val="001921F7"/>
    <w:rsid w:val="00192585"/>
    <w:rsid w:val="001938E4"/>
    <w:rsid w:val="00193914"/>
    <w:rsid w:val="001940B2"/>
    <w:rsid w:val="0019440A"/>
    <w:rsid w:val="00195135"/>
    <w:rsid w:val="00195446"/>
    <w:rsid w:val="001955A2"/>
    <w:rsid w:val="00195BC8"/>
    <w:rsid w:val="001963C7"/>
    <w:rsid w:val="00196694"/>
    <w:rsid w:val="00196D53"/>
    <w:rsid w:val="001A037D"/>
    <w:rsid w:val="001A03CF"/>
    <w:rsid w:val="001A03F5"/>
    <w:rsid w:val="001A0F99"/>
    <w:rsid w:val="001A1C2B"/>
    <w:rsid w:val="001A3B31"/>
    <w:rsid w:val="001A3B97"/>
    <w:rsid w:val="001A3D66"/>
    <w:rsid w:val="001A4B7D"/>
    <w:rsid w:val="001A4E94"/>
    <w:rsid w:val="001A5A58"/>
    <w:rsid w:val="001A5C1B"/>
    <w:rsid w:val="001A7D0D"/>
    <w:rsid w:val="001B0522"/>
    <w:rsid w:val="001B0632"/>
    <w:rsid w:val="001B072F"/>
    <w:rsid w:val="001B1221"/>
    <w:rsid w:val="001B1713"/>
    <w:rsid w:val="001B1717"/>
    <w:rsid w:val="001B1A4C"/>
    <w:rsid w:val="001B2C8D"/>
    <w:rsid w:val="001B4045"/>
    <w:rsid w:val="001B536C"/>
    <w:rsid w:val="001B5F0B"/>
    <w:rsid w:val="001C0782"/>
    <w:rsid w:val="001C092A"/>
    <w:rsid w:val="001C0BD6"/>
    <w:rsid w:val="001C1567"/>
    <w:rsid w:val="001C15C7"/>
    <w:rsid w:val="001C1657"/>
    <w:rsid w:val="001C27FA"/>
    <w:rsid w:val="001C2E71"/>
    <w:rsid w:val="001C3257"/>
    <w:rsid w:val="001C39BC"/>
    <w:rsid w:val="001C4D15"/>
    <w:rsid w:val="001C5243"/>
    <w:rsid w:val="001C6938"/>
    <w:rsid w:val="001D05E7"/>
    <w:rsid w:val="001D0FFC"/>
    <w:rsid w:val="001D109E"/>
    <w:rsid w:val="001D12E0"/>
    <w:rsid w:val="001D23C2"/>
    <w:rsid w:val="001D2B67"/>
    <w:rsid w:val="001D43B2"/>
    <w:rsid w:val="001D4C98"/>
    <w:rsid w:val="001D5696"/>
    <w:rsid w:val="001D598D"/>
    <w:rsid w:val="001D5FCD"/>
    <w:rsid w:val="001D605D"/>
    <w:rsid w:val="001D766A"/>
    <w:rsid w:val="001E0132"/>
    <w:rsid w:val="001E0473"/>
    <w:rsid w:val="001E1280"/>
    <w:rsid w:val="001E182F"/>
    <w:rsid w:val="001E22B8"/>
    <w:rsid w:val="001E29D5"/>
    <w:rsid w:val="001E3137"/>
    <w:rsid w:val="001E37BF"/>
    <w:rsid w:val="001E388F"/>
    <w:rsid w:val="001E3931"/>
    <w:rsid w:val="001E3E5E"/>
    <w:rsid w:val="001E4048"/>
    <w:rsid w:val="001E460B"/>
    <w:rsid w:val="001E5BBD"/>
    <w:rsid w:val="001E5D07"/>
    <w:rsid w:val="001E5D3C"/>
    <w:rsid w:val="001E61B1"/>
    <w:rsid w:val="001E6583"/>
    <w:rsid w:val="001E6E9D"/>
    <w:rsid w:val="001E6F53"/>
    <w:rsid w:val="001E711C"/>
    <w:rsid w:val="001E7ED0"/>
    <w:rsid w:val="001E7ED2"/>
    <w:rsid w:val="001F18BB"/>
    <w:rsid w:val="001F2009"/>
    <w:rsid w:val="001F2D7C"/>
    <w:rsid w:val="001F39C4"/>
    <w:rsid w:val="001F4125"/>
    <w:rsid w:val="001F44C5"/>
    <w:rsid w:val="001F45D2"/>
    <w:rsid w:val="001F4F64"/>
    <w:rsid w:val="001F55FF"/>
    <w:rsid w:val="001F5BB0"/>
    <w:rsid w:val="001F5CBC"/>
    <w:rsid w:val="001F5D8D"/>
    <w:rsid w:val="001F6340"/>
    <w:rsid w:val="001F7052"/>
    <w:rsid w:val="001F756C"/>
    <w:rsid w:val="001F79D1"/>
    <w:rsid w:val="001F7DB5"/>
    <w:rsid w:val="002010E4"/>
    <w:rsid w:val="002014BE"/>
    <w:rsid w:val="00201D75"/>
    <w:rsid w:val="00202D74"/>
    <w:rsid w:val="002039D3"/>
    <w:rsid w:val="00203D32"/>
    <w:rsid w:val="00203E83"/>
    <w:rsid w:val="002043B9"/>
    <w:rsid w:val="002064A5"/>
    <w:rsid w:val="002069E3"/>
    <w:rsid w:val="0020753C"/>
    <w:rsid w:val="00207D29"/>
    <w:rsid w:val="00210AE9"/>
    <w:rsid w:val="00210F09"/>
    <w:rsid w:val="00211E10"/>
    <w:rsid w:val="00212696"/>
    <w:rsid w:val="002133E9"/>
    <w:rsid w:val="00213A9E"/>
    <w:rsid w:val="0021434E"/>
    <w:rsid w:val="002147D5"/>
    <w:rsid w:val="00214BCE"/>
    <w:rsid w:val="002150AA"/>
    <w:rsid w:val="0021636D"/>
    <w:rsid w:val="002163B3"/>
    <w:rsid w:val="002172B4"/>
    <w:rsid w:val="00217CD2"/>
    <w:rsid w:val="00217E3A"/>
    <w:rsid w:val="002205B6"/>
    <w:rsid w:val="002213ED"/>
    <w:rsid w:val="00221A08"/>
    <w:rsid w:val="00222305"/>
    <w:rsid w:val="002229FD"/>
    <w:rsid w:val="002238E6"/>
    <w:rsid w:val="00223BB6"/>
    <w:rsid w:val="00223F2A"/>
    <w:rsid w:val="002253A5"/>
    <w:rsid w:val="002265D1"/>
    <w:rsid w:val="0023126C"/>
    <w:rsid w:val="00231558"/>
    <w:rsid w:val="002317E2"/>
    <w:rsid w:val="00231C53"/>
    <w:rsid w:val="00231EED"/>
    <w:rsid w:val="00232305"/>
    <w:rsid w:val="00232F38"/>
    <w:rsid w:val="0023391D"/>
    <w:rsid w:val="00233A64"/>
    <w:rsid w:val="00233FBA"/>
    <w:rsid w:val="00234479"/>
    <w:rsid w:val="002344F0"/>
    <w:rsid w:val="00235344"/>
    <w:rsid w:val="002353C6"/>
    <w:rsid w:val="002373BB"/>
    <w:rsid w:val="00237508"/>
    <w:rsid w:val="00237794"/>
    <w:rsid w:val="00237E74"/>
    <w:rsid w:val="00237F67"/>
    <w:rsid w:val="002404E6"/>
    <w:rsid w:val="00240D17"/>
    <w:rsid w:val="00240FEB"/>
    <w:rsid w:val="00241513"/>
    <w:rsid w:val="00241765"/>
    <w:rsid w:val="0024181B"/>
    <w:rsid w:val="00242A1F"/>
    <w:rsid w:val="0024301F"/>
    <w:rsid w:val="002438F6"/>
    <w:rsid w:val="00243ACB"/>
    <w:rsid w:val="00243ADE"/>
    <w:rsid w:val="0024473F"/>
    <w:rsid w:val="00246A3B"/>
    <w:rsid w:val="00246BA7"/>
    <w:rsid w:val="0024704A"/>
    <w:rsid w:val="002472BF"/>
    <w:rsid w:val="00247BD5"/>
    <w:rsid w:val="0025045C"/>
    <w:rsid w:val="00250919"/>
    <w:rsid w:val="00250D34"/>
    <w:rsid w:val="00250E2A"/>
    <w:rsid w:val="00250EEC"/>
    <w:rsid w:val="00254785"/>
    <w:rsid w:val="00254A2E"/>
    <w:rsid w:val="00254ABD"/>
    <w:rsid w:val="00254ACC"/>
    <w:rsid w:val="00254BC8"/>
    <w:rsid w:val="00254F81"/>
    <w:rsid w:val="00255B36"/>
    <w:rsid w:val="00255B76"/>
    <w:rsid w:val="002560F2"/>
    <w:rsid w:val="0025707A"/>
    <w:rsid w:val="00261A49"/>
    <w:rsid w:val="00261D63"/>
    <w:rsid w:val="002620CA"/>
    <w:rsid w:val="00262CCE"/>
    <w:rsid w:val="00262D76"/>
    <w:rsid w:val="00263B89"/>
    <w:rsid w:val="00264380"/>
    <w:rsid w:val="00264ABE"/>
    <w:rsid w:val="002655AB"/>
    <w:rsid w:val="00266AA1"/>
    <w:rsid w:val="002672C0"/>
    <w:rsid w:val="00270CDD"/>
    <w:rsid w:val="00271645"/>
    <w:rsid w:val="00271A8E"/>
    <w:rsid w:val="00271E8B"/>
    <w:rsid w:val="0027265C"/>
    <w:rsid w:val="002727FD"/>
    <w:rsid w:val="00272867"/>
    <w:rsid w:val="00272981"/>
    <w:rsid w:val="00273185"/>
    <w:rsid w:val="002731AC"/>
    <w:rsid w:val="00273F61"/>
    <w:rsid w:val="00274626"/>
    <w:rsid w:val="00274F5B"/>
    <w:rsid w:val="00275767"/>
    <w:rsid w:val="00275817"/>
    <w:rsid w:val="002764B8"/>
    <w:rsid w:val="00276591"/>
    <w:rsid w:val="00276E6C"/>
    <w:rsid w:val="0027767B"/>
    <w:rsid w:val="00277A63"/>
    <w:rsid w:val="00277B52"/>
    <w:rsid w:val="00277B76"/>
    <w:rsid w:val="00280546"/>
    <w:rsid w:val="00280939"/>
    <w:rsid w:val="00280E0E"/>
    <w:rsid w:val="00280FDA"/>
    <w:rsid w:val="00282479"/>
    <w:rsid w:val="00282DED"/>
    <w:rsid w:val="0028466F"/>
    <w:rsid w:val="00285095"/>
    <w:rsid w:val="002854D4"/>
    <w:rsid w:val="00285C29"/>
    <w:rsid w:val="00285E1D"/>
    <w:rsid w:val="0028673D"/>
    <w:rsid w:val="00286FAC"/>
    <w:rsid w:val="00287F2F"/>
    <w:rsid w:val="00290301"/>
    <w:rsid w:val="00290B79"/>
    <w:rsid w:val="00290F1D"/>
    <w:rsid w:val="002921CE"/>
    <w:rsid w:val="00292363"/>
    <w:rsid w:val="00293F9D"/>
    <w:rsid w:val="002945C7"/>
    <w:rsid w:val="00294DAB"/>
    <w:rsid w:val="002958A4"/>
    <w:rsid w:val="00296F5E"/>
    <w:rsid w:val="00297908"/>
    <w:rsid w:val="002A0390"/>
    <w:rsid w:val="002A03B2"/>
    <w:rsid w:val="002A0DCC"/>
    <w:rsid w:val="002A0E8E"/>
    <w:rsid w:val="002A1984"/>
    <w:rsid w:val="002A20ED"/>
    <w:rsid w:val="002A2E76"/>
    <w:rsid w:val="002A3B89"/>
    <w:rsid w:val="002A46F1"/>
    <w:rsid w:val="002A4C67"/>
    <w:rsid w:val="002A7732"/>
    <w:rsid w:val="002A7D92"/>
    <w:rsid w:val="002B0E8D"/>
    <w:rsid w:val="002B22F2"/>
    <w:rsid w:val="002B2A7C"/>
    <w:rsid w:val="002B2CD6"/>
    <w:rsid w:val="002B2F6C"/>
    <w:rsid w:val="002B32B2"/>
    <w:rsid w:val="002B3DC6"/>
    <w:rsid w:val="002B44C2"/>
    <w:rsid w:val="002B4F0A"/>
    <w:rsid w:val="002B52B0"/>
    <w:rsid w:val="002B581A"/>
    <w:rsid w:val="002B616E"/>
    <w:rsid w:val="002B63C8"/>
    <w:rsid w:val="002B63E6"/>
    <w:rsid w:val="002B69D6"/>
    <w:rsid w:val="002B6D3A"/>
    <w:rsid w:val="002B6D5F"/>
    <w:rsid w:val="002B6E18"/>
    <w:rsid w:val="002B74C5"/>
    <w:rsid w:val="002B7E97"/>
    <w:rsid w:val="002C0117"/>
    <w:rsid w:val="002C02DA"/>
    <w:rsid w:val="002C03E3"/>
    <w:rsid w:val="002C0B68"/>
    <w:rsid w:val="002C16DE"/>
    <w:rsid w:val="002C1E93"/>
    <w:rsid w:val="002C28B2"/>
    <w:rsid w:val="002C2D17"/>
    <w:rsid w:val="002C2D70"/>
    <w:rsid w:val="002C3064"/>
    <w:rsid w:val="002C32F7"/>
    <w:rsid w:val="002C374E"/>
    <w:rsid w:val="002C475C"/>
    <w:rsid w:val="002C4C01"/>
    <w:rsid w:val="002C553D"/>
    <w:rsid w:val="002C6486"/>
    <w:rsid w:val="002C6C91"/>
    <w:rsid w:val="002C6DA7"/>
    <w:rsid w:val="002C6F3F"/>
    <w:rsid w:val="002C6F4C"/>
    <w:rsid w:val="002C6F56"/>
    <w:rsid w:val="002C73A2"/>
    <w:rsid w:val="002C74B0"/>
    <w:rsid w:val="002C7632"/>
    <w:rsid w:val="002C7949"/>
    <w:rsid w:val="002D07CC"/>
    <w:rsid w:val="002D1F43"/>
    <w:rsid w:val="002D2081"/>
    <w:rsid w:val="002D2103"/>
    <w:rsid w:val="002D280E"/>
    <w:rsid w:val="002D3726"/>
    <w:rsid w:val="002D4B12"/>
    <w:rsid w:val="002D4B2B"/>
    <w:rsid w:val="002D4C6B"/>
    <w:rsid w:val="002D4E16"/>
    <w:rsid w:val="002D7121"/>
    <w:rsid w:val="002E13FB"/>
    <w:rsid w:val="002E16EF"/>
    <w:rsid w:val="002E2CE3"/>
    <w:rsid w:val="002E2DE6"/>
    <w:rsid w:val="002E3A21"/>
    <w:rsid w:val="002E42A1"/>
    <w:rsid w:val="002E54DB"/>
    <w:rsid w:val="002E5DFF"/>
    <w:rsid w:val="002E613F"/>
    <w:rsid w:val="002E6DAE"/>
    <w:rsid w:val="002E6E76"/>
    <w:rsid w:val="002E73E4"/>
    <w:rsid w:val="002E78C4"/>
    <w:rsid w:val="002E7DFF"/>
    <w:rsid w:val="002F007A"/>
    <w:rsid w:val="002F09C7"/>
    <w:rsid w:val="002F0F83"/>
    <w:rsid w:val="002F14F0"/>
    <w:rsid w:val="002F21D5"/>
    <w:rsid w:val="002F2527"/>
    <w:rsid w:val="002F359B"/>
    <w:rsid w:val="002F3BEE"/>
    <w:rsid w:val="002F47FE"/>
    <w:rsid w:val="002F57C6"/>
    <w:rsid w:val="002F5D99"/>
    <w:rsid w:val="002F5F7F"/>
    <w:rsid w:val="002F6224"/>
    <w:rsid w:val="002F6921"/>
    <w:rsid w:val="002F6DB3"/>
    <w:rsid w:val="002F7501"/>
    <w:rsid w:val="002F7E5E"/>
    <w:rsid w:val="003012A5"/>
    <w:rsid w:val="003012F2"/>
    <w:rsid w:val="0030211B"/>
    <w:rsid w:val="00303738"/>
    <w:rsid w:val="00304265"/>
    <w:rsid w:val="00304749"/>
    <w:rsid w:val="00304B41"/>
    <w:rsid w:val="00305936"/>
    <w:rsid w:val="00306DDF"/>
    <w:rsid w:val="003109A7"/>
    <w:rsid w:val="00312439"/>
    <w:rsid w:val="003127A6"/>
    <w:rsid w:val="00312B8F"/>
    <w:rsid w:val="00313C69"/>
    <w:rsid w:val="00314376"/>
    <w:rsid w:val="003147A9"/>
    <w:rsid w:val="003154ED"/>
    <w:rsid w:val="0031562B"/>
    <w:rsid w:val="00315CA0"/>
    <w:rsid w:val="0031680A"/>
    <w:rsid w:val="00316891"/>
    <w:rsid w:val="003177C5"/>
    <w:rsid w:val="003179B2"/>
    <w:rsid w:val="00317BC4"/>
    <w:rsid w:val="00317C19"/>
    <w:rsid w:val="00320862"/>
    <w:rsid w:val="003213F4"/>
    <w:rsid w:val="0032171F"/>
    <w:rsid w:val="00321C7F"/>
    <w:rsid w:val="00321D4E"/>
    <w:rsid w:val="003223FC"/>
    <w:rsid w:val="00322CD4"/>
    <w:rsid w:val="00324468"/>
    <w:rsid w:val="003249C7"/>
    <w:rsid w:val="00324BCB"/>
    <w:rsid w:val="0032602C"/>
    <w:rsid w:val="00327454"/>
    <w:rsid w:val="0032791B"/>
    <w:rsid w:val="00327C11"/>
    <w:rsid w:val="00327D09"/>
    <w:rsid w:val="003309BF"/>
    <w:rsid w:val="00330B8A"/>
    <w:rsid w:val="0033152C"/>
    <w:rsid w:val="00332D5A"/>
    <w:rsid w:val="00332D7A"/>
    <w:rsid w:val="0033406A"/>
    <w:rsid w:val="00334FC0"/>
    <w:rsid w:val="00336D57"/>
    <w:rsid w:val="00337BAC"/>
    <w:rsid w:val="00337E25"/>
    <w:rsid w:val="00340206"/>
    <w:rsid w:val="00340C7E"/>
    <w:rsid w:val="00340D84"/>
    <w:rsid w:val="00341A00"/>
    <w:rsid w:val="00342698"/>
    <w:rsid w:val="0034289B"/>
    <w:rsid w:val="00342C95"/>
    <w:rsid w:val="00342DBD"/>
    <w:rsid w:val="00343CA2"/>
    <w:rsid w:val="00343FBD"/>
    <w:rsid w:val="00344BF1"/>
    <w:rsid w:val="0034500F"/>
    <w:rsid w:val="0034540C"/>
    <w:rsid w:val="00345C32"/>
    <w:rsid w:val="00345D37"/>
    <w:rsid w:val="003468A5"/>
    <w:rsid w:val="003469ED"/>
    <w:rsid w:val="00346D53"/>
    <w:rsid w:val="00346DC3"/>
    <w:rsid w:val="00350650"/>
    <w:rsid w:val="00351374"/>
    <w:rsid w:val="00353332"/>
    <w:rsid w:val="003536DB"/>
    <w:rsid w:val="00353D37"/>
    <w:rsid w:val="00354692"/>
    <w:rsid w:val="00354C4E"/>
    <w:rsid w:val="00354F08"/>
    <w:rsid w:val="00355E0E"/>
    <w:rsid w:val="00355E8E"/>
    <w:rsid w:val="0035609A"/>
    <w:rsid w:val="00356449"/>
    <w:rsid w:val="00356695"/>
    <w:rsid w:val="0035670E"/>
    <w:rsid w:val="00356D11"/>
    <w:rsid w:val="00356D74"/>
    <w:rsid w:val="00356E12"/>
    <w:rsid w:val="00357CB2"/>
    <w:rsid w:val="003608B4"/>
    <w:rsid w:val="00360A8D"/>
    <w:rsid w:val="00360A95"/>
    <w:rsid w:val="003614D2"/>
    <w:rsid w:val="0036211C"/>
    <w:rsid w:val="00362B3D"/>
    <w:rsid w:val="003639FC"/>
    <w:rsid w:val="0036600B"/>
    <w:rsid w:val="0036628B"/>
    <w:rsid w:val="00366E7F"/>
    <w:rsid w:val="003671F8"/>
    <w:rsid w:val="003679CF"/>
    <w:rsid w:val="00367BED"/>
    <w:rsid w:val="00370120"/>
    <w:rsid w:val="00371267"/>
    <w:rsid w:val="0037143A"/>
    <w:rsid w:val="00371A13"/>
    <w:rsid w:val="00371A21"/>
    <w:rsid w:val="00371B94"/>
    <w:rsid w:val="003720C7"/>
    <w:rsid w:val="00373F0B"/>
    <w:rsid w:val="00374BE8"/>
    <w:rsid w:val="00374CAD"/>
    <w:rsid w:val="00374E6D"/>
    <w:rsid w:val="003767F2"/>
    <w:rsid w:val="00380389"/>
    <w:rsid w:val="00380403"/>
    <w:rsid w:val="00381B29"/>
    <w:rsid w:val="00382D45"/>
    <w:rsid w:val="00382E66"/>
    <w:rsid w:val="0038335D"/>
    <w:rsid w:val="003838D9"/>
    <w:rsid w:val="00384350"/>
    <w:rsid w:val="00384351"/>
    <w:rsid w:val="003843D6"/>
    <w:rsid w:val="00385025"/>
    <w:rsid w:val="00385335"/>
    <w:rsid w:val="00385AED"/>
    <w:rsid w:val="003865E3"/>
    <w:rsid w:val="003871D2"/>
    <w:rsid w:val="00387574"/>
    <w:rsid w:val="00387E71"/>
    <w:rsid w:val="00391166"/>
    <w:rsid w:val="00391BE7"/>
    <w:rsid w:val="0039230E"/>
    <w:rsid w:val="003933FF"/>
    <w:rsid w:val="00393923"/>
    <w:rsid w:val="0039454C"/>
    <w:rsid w:val="00394D06"/>
    <w:rsid w:val="00395714"/>
    <w:rsid w:val="0039683A"/>
    <w:rsid w:val="00396A81"/>
    <w:rsid w:val="00397521"/>
    <w:rsid w:val="00397F57"/>
    <w:rsid w:val="003A079F"/>
    <w:rsid w:val="003A0F22"/>
    <w:rsid w:val="003A1024"/>
    <w:rsid w:val="003A1371"/>
    <w:rsid w:val="003A2015"/>
    <w:rsid w:val="003A26FE"/>
    <w:rsid w:val="003A2747"/>
    <w:rsid w:val="003A29EB"/>
    <w:rsid w:val="003A338E"/>
    <w:rsid w:val="003A4128"/>
    <w:rsid w:val="003A45D1"/>
    <w:rsid w:val="003A508B"/>
    <w:rsid w:val="003A60D5"/>
    <w:rsid w:val="003A62FE"/>
    <w:rsid w:val="003A6581"/>
    <w:rsid w:val="003A7B2B"/>
    <w:rsid w:val="003A7CE4"/>
    <w:rsid w:val="003B051B"/>
    <w:rsid w:val="003B0A47"/>
    <w:rsid w:val="003B0F61"/>
    <w:rsid w:val="003B14C0"/>
    <w:rsid w:val="003B1A55"/>
    <w:rsid w:val="003B1B02"/>
    <w:rsid w:val="003B262A"/>
    <w:rsid w:val="003B484C"/>
    <w:rsid w:val="003B4917"/>
    <w:rsid w:val="003B49DD"/>
    <w:rsid w:val="003B4A01"/>
    <w:rsid w:val="003B4D31"/>
    <w:rsid w:val="003B522C"/>
    <w:rsid w:val="003B5C46"/>
    <w:rsid w:val="003B5EC7"/>
    <w:rsid w:val="003B6161"/>
    <w:rsid w:val="003B65A9"/>
    <w:rsid w:val="003B6EEA"/>
    <w:rsid w:val="003B738B"/>
    <w:rsid w:val="003B7A8B"/>
    <w:rsid w:val="003B7F95"/>
    <w:rsid w:val="003B7FAC"/>
    <w:rsid w:val="003C03FA"/>
    <w:rsid w:val="003C0405"/>
    <w:rsid w:val="003C0941"/>
    <w:rsid w:val="003C0A3E"/>
    <w:rsid w:val="003C27BC"/>
    <w:rsid w:val="003C2AA9"/>
    <w:rsid w:val="003C2AE5"/>
    <w:rsid w:val="003C312C"/>
    <w:rsid w:val="003C3A0E"/>
    <w:rsid w:val="003C43D7"/>
    <w:rsid w:val="003C45D0"/>
    <w:rsid w:val="003C4D28"/>
    <w:rsid w:val="003C51CD"/>
    <w:rsid w:val="003C55BE"/>
    <w:rsid w:val="003C6D59"/>
    <w:rsid w:val="003C7801"/>
    <w:rsid w:val="003D1738"/>
    <w:rsid w:val="003D1A8F"/>
    <w:rsid w:val="003D1A95"/>
    <w:rsid w:val="003D2070"/>
    <w:rsid w:val="003D211D"/>
    <w:rsid w:val="003D22ED"/>
    <w:rsid w:val="003D2659"/>
    <w:rsid w:val="003D2DE2"/>
    <w:rsid w:val="003D38FC"/>
    <w:rsid w:val="003D3BD0"/>
    <w:rsid w:val="003D3E95"/>
    <w:rsid w:val="003D3FBE"/>
    <w:rsid w:val="003D44CE"/>
    <w:rsid w:val="003D46C6"/>
    <w:rsid w:val="003D4A54"/>
    <w:rsid w:val="003D53C5"/>
    <w:rsid w:val="003D6830"/>
    <w:rsid w:val="003D6898"/>
    <w:rsid w:val="003D6C51"/>
    <w:rsid w:val="003E0E49"/>
    <w:rsid w:val="003E1B84"/>
    <w:rsid w:val="003E36E5"/>
    <w:rsid w:val="003E3B2C"/>
    <w:rsid w:val="003E3DD0"/>
    <w:rsid w:val="003E4932"/>
    <w:rsid w:val="003E4E00"/>
    <w:rsid w:val="003E5971"/>
    <w:rsid w:val="003E658D"/>
    <w:rsid w:val="003E687F"/>
    <w:rsid w:val="003E6B9B"/>
    <w:rsid w:val="003E6BA1"/>
    <w:rsid w:val="003E6CA9"/>
    <w:rsid w:val="003E7054"/>
    <w:rsid w:val="003E7159"/>
    <w:rsid w:val="003E77AD"/>
    <w:rsid w:val="003F00B8"/>
    <w:rsid w:val="003F18C6"/>
    <w:rsid w:val="003F1C40"/>
    <w:rsid w:val="003F2096"/>
    <w:rsid w:val="003F2408"/>
    <w:rsid w:val="003F28ED"/>
    <w:rsid w:val="003F38A8"/>
    <w:rsid w:val="003F4D1D"/>
    <w:rsid w:val="003F4D7A"/>
    <w:rsid w:val="003F4F6B"/>
    <w:rsid w:val="003F72CB"/>
    <w:rsid w:val="003F79A3"/>
    <w:rsid w:val="004008A9"/>
    <w:rsid w:val="0040231F"/>
    <w:rsid w:val="004032D7"/>
    <w:rsid w:val="0040359C"/>
    <w:rsid w:val="00403CCF"/>
    <w:rsid w:val="004049D0"/>
    <w:rsid w:val="00407797"/>
    <w:rsid w:val="00410BD0"/>
    <w:rsid w:val="00411174"/>
    <w:rsid w:val="0041137C"/>
    <w:rsid w:val="00414411"/>
    <w:rsid w:val="00414D29"/>
    <w:rsid w:val="004159B8"/>
    <w:rsid w:val="00416DFE"/>
    <w:rsid w:val="00417322"/>
    <w:rsid w:val="00417F43"/>
    <w:rsid w:val="004204B2"/>
    <w:rsid w:val="004205D9"/>
    <w:rsid w:val="0042088A"/>
    <w:rsid w:val="00420A92"/>
    <w:rsid w:val="00421930"/>
    <w:rsid w:val="00421D64"/>
    <w:rsid w:val="0042297D"/>
    <w:rsid w:val="00422BBC"/>
    <w:rsid w:val="004230D3"/>
    <w:rsid w:val="00423284"/>
    <w:rsid w:val="00423652"/>
    <w:rsid w:val="00423A7A"/>
    <w:rsid w:val="004242DD"/>
    <w:rsid w:val="00424357"/>
    <w:rsid w:val="00425077"/>
    <w:rsid w:val="00425086"/>
    <w:rsid w:val="00425ADB"/>
    <w:rsid w:val="00425BF6"/>
    <w:rsid w:val="004265DB"/>
    <w:rsid w:val="004266DA"/>
    <w:rsid w:val="00426F15"/>
    <w:rsid w:val="00427799"/>
    <w:rsid w:val="00430076"/>
    <w:rsid w:val="0043014B"/>
    <w:rsid w:val="0043031A"/>
    <w:rsid w:val="0043042F"/>
    <w:rsid w:val="004322DD"/>
    <w:rsid w:val="004328FD"/>
    <w:rsid w:val="00432D0F"/>
    <w:rsid w:val="00433A99"/>
    <w:rsid w:val="004342C4"/>
    <w:rsid w:val="00434510"/>
    <w:rsid w:val="00434CF7"/>
    <w:rsid w:val="00435C94"/>
    <w:rsid w:val="0043618F"/>
    <w:rsid w:val="004365BD"/>
    <w:rsid w:val="00437D85"/>
    <w:rsid w:val="00437FE1"/>
    <w:rsid w:val="0044006E"/>
    <w:rsid w:val="00440B46"/>
    <w:rsid w:val="00440EE2"/>
    <w:rsid w:val="00441720"/>
    <w:rsid w:val="004428B2"/>
    <w:rsid w:val="004428C9"/>
    <w:rsid w:val="0044300B"/>
    <w:rsid w:val="00443534"/>
    <w:rsid w:val="004439B6"/>
    <w:rsid w:val="0044448A"/>
    <w:rsid w:val="0044451C"/>
    <w:rsid w:val="004447B5"/>
    <w:rsid w:val="00444935"/>
    <w:rsid w:val="00444B55"/>
    <w:rsid w:val="004456C4"/>
    <w:rsid w:val="00445E8E"/>
    <w:rsid w:val="00445EF7"/>
    <w:rsid w:val="00446345"/>
    <w:rsid w:val="00446953"/>
    <w:rsid w:val="0044787F"/>
    <w:rsid w:val="00447A04"/>
    <w:rsid w:val="0045173C"/>
    <w:rsid w:val="004517A6"/>
    <w:rsid w:val="0045187F"/>
    <w:rsid w:val="00451973"/>
    <w:rsid w:val="0045213D"/>
    <w:rsid w:val="004521C8"/>
    <w:rsid w:val="00453523"/>
    <w:rsid w:val="00453B69"/>
    <w:rsid w:val="00453B90"/>
    <w:rsid w:val="004541E2"/>
    <w:rsid w:val="00454B09"/>
    <w:rsid w:val="00454D6D"/>
    <w:rsid w:val="00454E53"/>
    <w:rsid w:val="00455100"/>
    <w:rsid w:val="0045512E"/>
    <w:rsid w:val="00455C8C"/>
    <w:rsid w:val="00456E5E"/>
    <w:rsid w:val="00457182"/>
    <w:rsid w:val="004573CE"/>
    <w:rsid w:val="00457C07"/>
    <w:rsid w:val="004609D9"/>
    <w:rsid w:val="00461EEF"/>
    <w:rsid w:val="00462261"/>
    <w:rsid w:val="004625C4"/>
    <w:rsid w:val="004625DB"/>
    <w:rsid w:val="00462F14"/>
    <w:rsid w:val="00463C8D"/>
    <w:rsid w:val="00464763"/>
    <w:rsid w:val="00466ADF"/>
    <w:rsid w:val="00466CFE"/>
    <w:rsid w:val="00467370"/>
    <w:rsid w:val="0047187B"/>
    <w:rsid w:val="00473066"/>
    <w:rsid w:val="00473660"/>
    <w:rsid w:val="00473DF7"/>
    <w:rsid w:val="00474D6C"/>
    <w:rsid w:val="004750FC"/>
    <w:rsid w:val="00475301"/>
    <w:rsid w:val="0047574B"/>
    <w:rsid w:val="00475994"/>
    <w:rsid w:val="0047681B"/>
    <w:rsid w:val="00476AB7"/>
    <w:rsid w:val="00477159"/>
    <w:rsid w:val="00480088"/>
    <w:rsid w:val="00481272"/>
    <w:rsid w:val="00481FEC"/>
    <w:rsid w:val="00482123"/>
    <w:rsid w:val="0048221B"/>
    <w:rsid w:val="0048229B"/>
    <w:rsid w:val="004826FE"/>
    <w:rsid w:val="00484718"/>
    <w:rsid w:val="004848C9"/>
    <w:rsid w:val="0048547B"/>
    <w:rsid w:val="00485617"/>
    <w:rsid w:val="004877CD"/>
    <w:rsid w:val="004911DB"/>
    <w:rsid w:val="004913F2"/>
    <w:rsid w:val="0049166F"/>
    <w:rsid w:val="0049470E"/>
    <w:rsid w:val="00494B70"/>
    <w:rsid w:val="00495150"/>
    <w:rsid w:val="004961FD"/>
    <w:rsid w:val="00496C17"/>
    <w:rsid w:val="00496E64"/>
    <w:rsid w:val="00497FD1"/>
    <w:rsid w:val="004A0424"/>
    <w:rsid w:val="004A0723"/>
    <w:rsid w:val="004A1232"/>
    <w:rsid w:val="004A1855"/>
    <w:rsid w:val="004A1A32"/>
    <w:rsid w:val="004A1E97"/>
    <w:rsid w:val="004A220D"/>
    <w:rsid w:val="004A2950"/>
    <w:rsid w:val="004A34D1"/>
    <w:rsid w:val="004A4678"/>
    <w:rsid w:val="004A4AFF"/>
    <w:rsid w:val="004A4D56"/>
    <w:rsid w:val="004A4D9B"/>
    <w:rsid w:val="004A4DAB"/>
    <w:rsid w:val="004A4EE0"/>
    <w:rsid w:val="004A5DEA"/>
    <w:rsid w:val="004A614A"/>
    <w:rsid w:val="004A6898"/>
    <w:rsid w:val="004A7448"/>
    <w:rsid w:val="004A7985"/>
    <w:rsid w:val="004B0715"/>
    <w:rsid w:val="004B0AFE"/>
    <w:rsid w:val="004B2793"/>
    <w:rsid w:val="004B286B"/>
    <w:rsid w:val="004B2E31"/>
    <w:rsid w:val="004B2E77"/>
    <w:rsid w:val="004B2F5F"/>
    <w:rsid w:val="004B4170"/>
    <w:rsid w:val="004B551B"/>
    <w:rsid w:val="004B57CF"/>
    <w:rsid w:val="004B6077"/>
    <w:rsid w:val="004B663C"/>
    <w:rsid w:val="004B728E"/>
    <w:rsid w:val="004B7D99"/>
    <w:rsid w:val="004C1898"/>
    <w:rsid w:val="004C1BA4"/>
    <w:rsid w:val="004C1C7C"/>
    <w:rsid w:val="004C29F0"/>
    <w:rsid w:val="004C2A06"/>
    <w:rsid w:val="004C2F06"/>
    <w:rsid w:val="004C330C"/>
    <w:rsid w:val="004C340D"/>
    <w:rsid w:val="004C45C1"/>
    <w:rsid w:val="004C4CC8"/>
    <w:rsid w:val="004C5045"/>
    <w:rsid w:val="004C5656"/>
    <w:rsid w:val="004C6528"/>
    <w:rsid w:val="004C7789"/>
    <w:rsid w:val="004C7CB1"/>
    <w:rsid w:val="004C7CD2"/>
    <w:rsid w:val="004C7E94"/>
    <w:rsid w:val="004D0016"/>
    <w:rsid w:val="004D03F1"/>
    <w:rsid w:val="004D0B96"/>
    <w:rsid w:val="004D20B9"/>
    <w:rsid w:val="004D227F"/>
    <w:rsid w:val="004D308F"/>
    <w:rsid w:val="004D35D5"/>
    <w:rsid w:val="004D3988"/>
    <w:rsid w:val="004D3C62"/>
    <w:rsid w:val="004D415B"/>
    <w:rsid w:val="004D4C67"/>
    <w:rsid w:val="004D68E7"/>
    <w:rsid w:val="004E0929"/>
    <w:rsid w:val="004E0C81"/>
    <w:rsid w:val="004E0CD7"/>
    <w:rsid w:val="004E13CA"/>
    <w:rsid w:val="004E2C6E"/>
    <w:rsid w:val="004E2F97"/>
    <w:rsid w:val="004E3D18"/>
    <w:rsid w:val="004E3D57"/>
    <w:rsid w:val="004E46F0"/>
    <w:rsid w:val="004E470C"/>
    <w:rsid w:val="004E4C6C"/>
    <w:rsid w:val="004E5B7D"/>
    <w:rsid w:val="004E618D"/>
    <w:rsid w:val="004E63B2"/>
    <w:rsid w:val="004E686A"/>
    <w:rsid w:val="004E7C2E"/>
    <w:rsid w:val="004F0AAA"/>
    <w:rsid w:val="004F1EA0"/>
    <w:rsid w:val="004F1F95"/>
    <w:rsid w:val="004F2A75"/>
    <w:rsid w:val="004F3582"/>
    <w:rsid w:val="004F37D3"/>
    <w:rsid w:val="004F4CEC"/>
    <w:rsid w:val="004F5219"/>
    <w:rsid w:val="004F5580"/>
    <w:rsid w:val="004F584C"/>
    <w:rsid w:val="004F624C"/>
    <w:rsid w:val="004F6F82"/>
    <w:rsid w:val="00500016"/>
    <w:rsid w:val="005003C2"/>
    <w:rsid w:val="00500A74"/>
    <w:rsid w:val="00500BD9"/>
    <w:rsid w:val="005012BC"/>
    <w:rsid w:val="0050174A"/>
    <w:rsid w:val="00502E3C"/>
    <w:rsid w:val="00503058"/>
    <w:rsid w:val="00503B86"/>
    <w:rsid w:val="00503C31"/>
    <w:rsid w:val="00503D01"/>
    <w:rsid w:val="00503EE8"/>
    <w:rsid w:val="00503FB4"/>
    <w:rsid w:val="00504E38"/>
    <w:rsid w:val="00505358"/>
    <w:rsid w:val="00506A5D"/>
    <w:rsid w:val="0050712D"/>
    <w:rsid w:val="00510068"/>
    <w:rsid w:val="00510385"/>
    <w:rsid w:val="00510C98"/>
    <w:rsid w:val="00510FAB"/>
    <w:rsid w:val="00511125"/>
    <w:rsid w:val="0051284E"/>
    <w:rsid w:val="00513770"/>
    <w:rsid w:val="0051494F"/>
    <w:rsid w:val="005150DD"/>
    <w:rsid w:val="00515FAF"/>
    <w:rsid w:val="0051628C"/>
    <w:rsid w:val="00517C39"/>
    <w:rsid w:val="005212BA"/>
    <w:rsid w:val="00521526"/>
    <w:rsid w:val="00521F18"/>
    <w:rsid w:val="005228D5"/>
    <w:rsid w:val="005228E4"/>
    <w:rsid w:val="00522B31"/>
    <w:rsid w:val="005230C3"/>
    <w:rsid w:val="00523427"/>
    <w:rsid w:val="005235A0"/>
    <w:rsid w:val="00523BCC"/>
    <w:rsid w:val="00523E67"/>
    <w:rsid w:val="00524065"/>
    <w:rsid w:val="00524301"/>
    <w:rsid w:val="00524509"/>
    <w:rsid w:val="00524750"/>
    <w:rsid w:val="00524A60"/>
    <w:rsid w:val="0052502F"/>
    <w:rsid w:val="00525B58"/>
    <w:rsid w:val="005268A2"/>
    <w:rsid w:val="00526F12"/>
    <w:rsid w:val="005272C0"/>
    <w:rsid w:val="005273A4"/>
    <w:rsid w:val="005277C1"/>
    <w:rsid w:val="00527F24"/>
    <w:rsid w:val="00530E1E"/>
    <w:rsid w:val="00531889"/>
    <w:rsid w:val="0053193E"/>
    <w:rsid w:val="00531EA8"/>
    <w:rsid w:val="00533D9F"/>
    <w:rsid w:val="00533E71"/>
    <w:rsid w:val="00534B21"/>
    <w:rsid w:val="00534D9E"/>
    <w:rsid w:val="00535440"/>
    <w:rsid w:val="00536F0C"/>
    <w:rsid w:val="005370F0"/>
    <w:rsid w:val="005370F3"/>
    <w:rsid w:val="005375F1"/>
    <w:rsid w:val="0054040A"/>
    <w:rsid w:val="00540592"/>
    <w:rsid w:val="00540A0A"/>
    <w:rsid w:val="0054101C"/>
    <w:rsid w:val="005410FE"/>
    <w:rsid w:val="00541C89"/>
    <w:rsid w:val="005420D3"/>
    <w:rsid w:val="00542193"/>
    <w:rsid w:val="00542B43"/>
    <w:rsid w:val="005430AA"/>
    <w:rsid w:val="0054383F"/>
    <w:rsid w:val="00543A0B"/>
    <w:rsid w:val="0054497E"/>
    <w:rsid w:val="00544D3C"/>
    <w:rsid w:val="0054530C"/>
    <w:rsid w:val="005454EB"/>
    <w:rsid w:val="005457F2"/>
    <w:rsid w:val="005475C3"/>
    <w:rsid w:val="00547849"/>
    <w:rsid w:val="00547A7D"/>
    <w:rsid w:val="00547A9B"/>
    <w:rsid w:val="00547E6A"/>
    <w:rsid w:val="0055041A"/>
    <w:rsid w:val="00550B89"/>
    <w:rsid w:val="00551A6C"/>
    <w:rsid w:val="0055399C"/>
    <w:rsid w:val="00554FF0"/>
    <w:rsid w:val="005555E3"/>
    <w:rsid w:val="00555FBB"/>
    <w:rsid w:val="0055661A"/>
    <w:rsid w:val="00556B7A"/>
    <w:rsid w:val="00556C2B"/>
    <w:rsid w:val="0055785D"/>
    <w:rsid w:val="00557C5A"/>
    <w:rsid w:val="00557FCC"/>
    <w:rsid w:val="00560000"/>
    <w:rsid w:val="00560C91"/>
    <w:rsid w:val="0056345C"/>
    <w:rsid w:val="005639F8"/>
    <w:rsid w:val="00563EB1"/>
    <w:rsid w:val="005645E9"/>
    <w:rsid w:val="00564C08"/>
    <w:rsid w:val="00564CBC"/>
    <w:rsid w:val="0056521A"/>
    <w:rsid w:val="00567D54"/>
    <w:rsid w:val="00570515"/>
    <w:rsid w:val="00571249"/>
    <w:rsid w:val="00572630"/>
    <w:rsid w:val="00572AFE"/>
    <w:rsid w:val="005731AF"/>
    <w:rsid w:val="005734AE"/>
    <w:rsid w:val="0057364B"/>
    <w:rsid w:val="00573DB0"/>
    <w:rsid w:val="00574CF5"/>
    <w:rsid w:val="00575E6D"/>
    <w:rsid w:val="00576D10"/>
    <w:rsid w:val="00576E33"/>
    <w:rsid w:val="00576FB8"/>
    <w:rsid w:val="005778EA"/>
    <w:rsid w:val="005821E4"/>
    <w:rsid w:val="005836CB"/>
    <w:rsid w:val="00583CD2"/>
    <w:rsid w:val="00584394"/>
    <w:rsid w:val="00584B6E"/>
    <w:rsid w:val="00585197"/>
    <w:rsid w:val="005874D9"/>
    <w:rsid w:val="00587AA9"/>
    <w:rsid w:val="0059082E"/>
    <w:rsid w:val="00590A60"/>
    <w:rsid w:val="00590D5F"/>
    <w:rsid w:val="00591179"/>
    <w:rsid w:val="0059166C"/>
    <w:rsid w:val="00591C74"/>
    <w:rsid w:val="00593B91"/>
    <w:rsid w:val="005945E4"/>
    <w:rsid w:val="00594E52"/>
    <w:rsid w:val="0059521D"/>
    <w:rsid w:val="00595BEE"/>
    <w:rsid w:val="00595D53"/>
    <w:rsid w:val="00595D9F"/>
    <w:rsid w:val="00595E3D"/>
    <w:rsid w:val="0059612E"/>
    <w:rsid w:val="005965FE"/>
    <w:rsid w:val="00597BBC"/>
    <w:rsid w:val="00597EE5"/>
    <w:rsid w:val="005A0BC0"/>
    <w:rsid w:val="005A19A9"/>
    <w:rsid w:val="005A23FC"/>
    <w:rsid w:val="005A28B8"/>
    <w:rsid w:val="005A29BF"/>
    <w:rsid w:val="005A3243"/>
    <w:rsid w:val="005A36C6"/>
    <w:rsid w:val="005A6108"/>
    <w:rsid w:val="005A6197"/>
    <w:rsid w:val="005A6BFC"/>
    <w:rsid w:val="005A711B"/>
    <w:rsid w:val="005B10E9"/>
    <w:rsid w:val="005B174C"/>
    <w:rsid w:val="005B197D"/>
    <w:rsid w:val="005B1FE6"/>
    <w:rsid w:val="005B2315"/>
    <w:rsid w:val="005B28E4"/>
    <w:rsid w:val="005B429A"/>
    <w:rsid w:val="005B4A6B"/>
    <w:rsid w:val="005B4B86"/>
    <w:rsid w:val="005B51E9"/>
    <w:rsid w:val="005B60F6"/>
    <w:rsid w:val="005B6529"/>
    <w:rsid w:val="005B69A6"/>
    <w:rsid w:val="005B74ED"/>
    <w:rsid w:val="005B7E97"/>
    <w:rsid w:val="005C0085"/>
    <w:rsid w:val="005C03EB"/>
    <w:rsid w:val="005C04BA"/>
    <w:rsid w:val="005C10D1"/>
    <w:rsid w:val="005C16E8"/>
    <w:rsid w:val="005C1B97"/>
    <w:rsid w:val="005C2418"/>
    <w:rsid w:val="005C45BB"/>
    <w:rsid w:val="005C4689"/>
    <w:rsid w:val="005C46E9"/>
    <w:rsid w:val="005C4BE9"/>
    <w:rsid w:val="005C4CCD"/>
    <w:rsid w:val="005C5CE0"/>
    <w:rsid w:val="005C7A07"/>
    <w:rsid w:val="005C7B8B"/>
    <w:rsid w:val="005C7FA6"/>
    <w:rsid w:val="005C7FE7"/>
    <w:rsid w:val="005D04F2"/>
    <w:rsid w:val="005D14C0"/>
    <w:rsid w:val="005D168B"/>
    <w:rsid w:val="005D26B9"/>
    <w:rsid w:val="005D378C"/>
    <w:rsid w:val="005D4224"/>
    <w:rsid w:val="005D590F"/>
    <w:rsid w:val="005D5DBF"/>
    <w:rsid w:val="005D6DD9"/>
    <w:rsid w:val="005D7314"/>
    <w:rsid w:val="005E049C"/>
    <w:rsid w:val="005E0DFD"/>
    <w:rsid w:val="005E0F40"/>
    <w:rsid w:val="005E1276"/>
    <w:rsid w:val="005E1435"/>
    <w:rsid w:val="005E15BC"/>
    <w:rsid w:val="005E27EB"/>
    <w:rsid w:val="005E4EB5"/>
    <w:rsid w:val="005E5352"/>
    <w:rsid w:val="005E5474"/>
    <w:rsid w:val="005E558E"/>
    <w:rsid w:val="005E688A"/>
    <w:rsid w:val="005E6AA5"/>
    <w:rsid w:val="005E6D74"/>
    <w:rsid w:val="005F0112"/>
    <w:rsid w:val="005F1798"/>
    <w:rsid w:val="005F1A03"/>
    <w:rsid w:val="005F24AA"/>
    <w:rsid w:val="005F492E"/>
    <w:rsid w:val="005F495A"/>
    <w:rsid w:val="005F4B51"/>
    <w:rsid w:val="005F4D6C"/>
    <w:rsid w:val="005F60A2"/>
    <w:rsid w:val="005F6105"/>
    <w:rsid w:val="005F6398"/>
    <w:rsid w:val="005F69F0"/>
    <w:rsid w:val="005F6C78"/>
    <w:rsid w:val="005F72D4"/>
    <w:rsid w:val="005F7879"/>
    <w:rsid w:val="005F7C78"/>
    <w:rsid w:val="0060072C"/>
    <w:rsid w:val="00601007"/>
    <w:rsid w:val="00601367"/>
    <w:rsid w:val="00602980"/>
    <w:rsid w:val="00602D76"/>
    <w:rsid w:val="00602E83"/>
    <w:rsid w:val="00603177"/>
    <w:rsid w:val="006035C4"/>
    <w:rsid w:val="00603627"/>
    <w:rsid w:val="006042E6"/>
    <w:rsid w:val="006044E3"/>
    <w:rsid w:val="006047D3"/>
    <w:rsid w:val="00604DE8"/>
    <w:rsid w:val="006050D4"/>
    <w:rsid w:val="006054DB"/>
    <w:rsid w:val="0060551B"/>
    <w:rsid w:val="00605B78"/>
    <w:rsid w:val="00606525"/>
    <w:rsid w:val="0060664F"/>
    <w:rsid w:val="00606672"/>
    <w:rsid w:val="006068DE"/>
    <w:rsid w:val="00606CBF"/>
    <w:rsid w:val="00606EA7"/>
    <w:rsid w:val="006072B5"/>
    <w:rsid w:val="006074CF"/>
    <w:rsid w:val="00607768"/>
    <w:rsid w:val="00607ADA"/>
    <w:rsid w:val="00610768"/>
    <w:rsid w:val="00610C0A"/>
    <w:rsid w:val="0061266C"/>
    <w:rsid w:val="006131E4"/>
    <w:rsid w:val="00613DEA"/>
    <w:rsid w:val="00613F9E"/>
    <w:rsid w:val="00614ACA"/>
    <w:rsid w:val="00615101"/>
    <w:rsid w:val="006152E6"/>
    <w:rsid w:val="006158C3"/>
    <w:rsid w:val="00616F3D"/>
    <w:rsid w:val="00617B01"/>
    <w:rsid w:val="00621202"/>
    <w:rsid w:val="00621F54"/>
    <w:rsid w:val="00622C5C"/>
    <w:rsid w:val="00623538"/>
    <w:rsid w:val="00623C04"/>
    <w:rsid w:val="00623D34"/>
    <w:rsid w:val="00623D4C"/>
    <w:rsid w:val="00624097"/>
    <w:rsid w:val="006244CB"/>
    <w:rsid w:val="0062499F"/>
    <w:rsid w:val="00625001"/>
    <w:rsid w:val="00625667"/>
    <w:rsid w:val="00627955"/>
    <w:rsid w:val="00627ECA"/>
    <w:rsid w:val="00630207"/>
    <w:rsid w:val="006307B2"/>
    <w:rsid w:val="00630AEE"/>
    <w:rsid w:val="00632A27"/>
    <w:rsid w:val="00633207"/>
    <w:rsid w:val="00633A99"/>
    <w:rsid w:val="00634427"/>
    <w:rsid w:val="006345D5"/>
    <w:rsid w:val="0063685F"/>
    <w:rsid w:val="00636867"/>
    <w:rsid w:val="00636E6E"/>
    <w:rsid w:val="00637381"/>
    <w:rsid w:val="00637402"/>
    <w:rsid w:val="00637DDF"/>
    <w:rsid w:val="00641B8F"/>
    <w:rsid w:val="00641D8C"/>
    <w:rsid w:val="006420D1"/>
    <w:rsid w:val="0064342D"/>
    <w:rsid w:val="00643AFE"/>
    <w:rsid w:val="00644689"/>
    <w:rsid w:val="006457E9"/>
    <w:rsid w:val="00650314"/>
    <w:rsid w:val="00650962"/>
    <w:rsid w:val="00650BF9"/>
    <w:rsid w:val="00652B88"/>
    <w:rsid w:val="00652C8C"/>
    <w:rsid w:val="00653462"/>
    <w:rsid w:val="006546B0"/>
    <w:rsid w:val="00654BFB"/>
    <w:rsid w:val="006557B9"/>
    <w:rsid w:val="006558AE"/>
    <w:rsid w:val="00656109"/>
    <w:rsid w:val="00657001"/>
    <w:rsid w:val="00660A83"/>
    <w:rsid w:val="006612D3"/>
    <w:rsid w:val="00661C08"/>
    <w:rsid w:val="00661C1F"/>
    <w:rsid w:val="006624CF"/>
    <w:rsid w:val="00662C8F"/>
    <w:rsid w:val="006631A8"/>
    <w:rsid w:val="00663C0B"/>
    <w:rsid w:val="00664529"/>
    <w:rsid w:val="00664849"/>
    <w:rsid w:val="0066569E"/>
    <w:rsid w:val="00665AF7"/>
    <w:rsid w:val="00666D93"/>
    <w:rsid w:val="00667299"/>
    <w:rsid w:val="00670EAF"/>
    <w:rsid w:val="00671108"/>
    <w:rsid w:val="00671629"/>
    <w:rsid w:val="006723BE"/>
    <w:rsid w:val="00673058"/>
    <w:rsid w:val="006736AC"/>
    <w:rsid w:val="00674555"/>
    <w:rsid w:val="00676B6E"/>
    <w:rsid w:val="00677989"/>
    <w:rsid w:val="00677999"/>
    <w:rsid w:val="00677F26"/>
    <w:rsid w:val="00677FA7"/>
    <w:rsid w:val="006811AD"/>
    <w:rsid w:val="006813E8"/>
    <w:rsid w:val="00681EE6"/>
    <w:rsid w:val="006821A8"/>
    <w:rsid w:val="00683B39"/>
    <w:rsid w:val="00683EEC"/>
    <w:rsid w:val="00683F97"/>
    <w:rsid w:val="00684023"/>
    <w:rsid w:val="006840AA"/>
    <w:rsid w:val="0068422B"/>
    <w:rsid w:val="00684A8F"/>
    <w:rsid w:val="00684C21"/>
    <w:rsid w:val="00684E65"/>
    <w:rsid w:val="00684F60"/>
    <w:rsid w:val="006850BA"/>
    <w:rsid w:val="00685519"/>
    <w:rsid w:val="00685817"/>
    <w:rsid w:val="00686AA5"/>
    <w:rsid w:val="00686DDC"/>
    <w:rsid w:val="00686E11"/>
    <w:rsid w:val="00687920"/>
    <w:rsid w:val="0068794D"/>
    <w:rsid w:val="00687EC8"/>
    <w:rsid w:val="00691180"/>
    <w:rsid w:val="00692D3A"/>
    <w:rsid w:val="00692E22"/>
    <w:rsid w:val="0069301E"/>
    <w:rsid w:val="00693050"/>
    <w:rsid w:val="00694714"/>
    <w:rsid w:val="00694BBD"/>
    <w:rsid w:val="00694CCC"/>
    <w:rsid w:val="0069583D"/>
    <w:rsid w:val="00696699"/>
    <w:rsid w:val="006974D9"/>
    <w:rsid w:val="00697820"/>
    <w:rsid w:val="00697B4A"/>
    <w:rsid w:val="00697F2A"/>
    <w:rsid w:val="006A1285"/>
    <w:rsid w:val="006A1782"/>
    <w:rsid w:val="006A2D1B"/>
    <w:rsid w:val="006A302B"/>
    <w:rsid w:val="006A3283"/>
    <w:rsid w:val="006A33D6"/>
    <w:rsid w:val="006A349E"/>
    <w:rsid w:val="006A3AC9"/>
    <w:rsid w:val="006A4F8E"/>
    <w:rsid w:val="006A56A1"/>
    <w:rsid w:val="006A5AD1"/>
    <w:rsid w:val="006A6970"/>
    <w:rsid w:val="006A6A28"/>
    <w:rsid w:val="006A6EA7"/>
    <w:rsid w:val="006B09E3"/>
    <w:rsid w:val="006B1070"/>
    <w:rsid w:val="006B1439"/>
    <w:rsid w:val="006B1777"/>
    <w:rsid w:val="006B19D2"/>
    <w:rsid w:val="006B1A1C"/>
    <w:rsid w:val="006B1B73"/>
    <w:rsid w:val="006B1EA9"/>
    <w:rsid w:val="006B268F"/>
    <w:rsid w:val="006B2E1D"/>
    <w:rsid w:val="006B349D"/>
    <w:rsid w:val="006B380A"/>
    <w:rsid w:val="006B4E56"/>
    <w:rsid w:val="006B52E7"/>
    <w:rsid w:val="006B7663"/>
    <w:rsid w:val="006C0021"/>
    <w:rsid w:val="006C06C7"/>
    <w:rsid w:val="006C110A"/>
    <w:rsid w:val="006C1180"/>
    <w:rsid w:val="006C1BF6"/>
    <w:rsid w:val="006C1CF3"/>
    <w:rsid w:val="006C1DD9"/>
    <w:rsid w:val="006C315D"/>
    <w:rsid w:val="006C355D"/>
    <w:rsid w:val="006C35D8"/>
    <w:rsid w:val="006C3961"/>
    <w:rsid w:val="006C453D"/>
    <w:rsid w:val="006C4893"/>
    <w:rsid w:val="006C4937"/>
    <w:rsid w:val="006C5B25"/>
    <w:rsid w:val="006C5EA0"/>
    <w:rsid w:val="006C627A"/>
    <w:rsid w:val="006C66E7"/>
    <w:rsid w:val="006C6E0D"/>
    <w:rsid w:val="006C7AA3"/>
    <w:rsid w:val="006C7EF4"/>
    <w:rsid w:val="006C7FFA"/>
    <w:rsid w:val="006D04F2"/>
    <w:rsid w:val="006D06A8"/>
    <w:rsid w:val="006D11E6"/>
    <w:rsid w:val="006D15C3"/>
    <w:rsid w:val="006D17C5"/>
    <w:rsid w:val="006D1CAA"/>
    <w:rsid w:val="006D2FCB"/>
    <w:rsid w:val="006D2FE6"/>
    <w:rsid w:val="006D3498"/>
    <w:rsid w:val="006D39B2"/>
    <w:rsid w:val="006D4631"/>
    <w:rsid w:val="006D4978"/>
    <w:rsid w:val="006D58D6"/>
    <w:rsid w:val="006D5B8F"/>
    <w:rsid w:val="006D5C55"/>
    <w:rsid w:val="006D5DE5"/>
    <w:rsid w:val="006D69DF"/>
    <w:rsid w:val="006D7450"/>
    <w:rsid w:val="006D7888"/>
    <w:rsid w:val="006D7BC1"/>
    <w:rsid w:val="006D7E61"/>
    <w:rsid w:val="006E0686"/>
    <w:rsid w:val="006E0A5F"/>
    <w:rsid w:val="006E1269"/>
    <w:rsid w:val="006E1299"/>
    <w:rsid w:val="006E27C7"/>
    <w:rsid w:val="006E34E2"/>
    <w:rsid w:val="006E3E38"/>
    <w:rsid w:val="006E47FF"/>
    <w:rsid w:val="006E4937"/>
    <w:rsid w:val="006E60A1"/>
    <w:rsid w:val="006E6767"/>
    <w:rsid w:val="006E6D9A"/>
    <w:rsid w:val="006F0733"/>
    <w:rsid w:val="006F0A28"/>
    <w:rsid w:val="006F0E06"/>
    <w:rsid w:val="006F24C8"/>
    <w:rsid w:val="006F2784"/>
    <w:rsid w:val="006F4117"/>
    <w:rsid w:val="006F4845"/>
    <w:rsid w:val="006F4D0A"/>
    <w:rsid w:val="006F5B5E"/>
    <w:rsid w:val="006F5BDD"/>
    <w:rsid w:val="006F5BF2"/>
    <w:rsid w:val="006F5C34"/>
    <w:rsid w:val="006F6070"/>
    <w:rsid w:val="006F6965"/>
    <w:rsid w:val="006F7B05"/>
    <w:rsid w:val="006F7C12"/>
    <w:rsid w:val="007005EA"/>
    <w:rsid w:val="0070083E"/>
    <w:rsid w:val="00701C0E"/>
    <w:rsid w:val="00702192"/>
    <w:rsid w:val="00702951"/>
    <w:rsid w:val="00702BC3"/>
    <w:rsid w:val="007048BF"/>
    <w:rsid w:val="00705098"/>
    <w:rsid w:val="007059C3"/>
    <w:rsid w:val="00706E1C"/>
    <w:rsid w:val="00707855"/>
    <w:rsid w:val="00710D7C"/>
    <w:rsid w:val="00711175"/>
    <w:rsid w:val="007111E1"/>
    <w:rsid w:val="0071173A"/>
    <w:rsid w:val="007119BF"/>
    <w:rsid w:val="00711FC1"/>
    <w:rsid w:val="00712028"/>
    <w:rsid w:val="00712864"/>
    <w:rsid w:val="007128F0"/>
    <w:rsid w:val="007135AB"/>
    <w:rsid w:val="00714949"/>
    <w:rsid w:val="00714E7B"/>
    <w:rsid w:val="007155A2"/>
    <w:rsid w:val="00715DA6"/>
    <w:rsid w:val="00717363"/>
    <w:rsid w:val="00720010"/>
    <w:rsid w:val="0072011A"/>
    <w:rsid w:val="0072061B"/>
    <w:rsid w:val="007229DC"/>
    <w:rsid w:val="00723C9C"/>
    <w:rsid w:val="00724578"/>
    <w:rsid w:val="00724679"/>
    <w:rsid w:val="007252E9"/>
    <w:rsid w:val="00726F29"/>
    <w:rsid w:val="00726FB0"/>
    <w:rsid w:val="00727952"/>
    <w:rsid w:val="00727FED"/>
    <w:rsid w:val="00730114"/>
    <w:rsid w:val="00730194"/>
    <w:rsid w:val="007302A0"/>
    <w:rsid w:val="00730702"/>
    <w:rsid w:val="00730D1E"/>
    <w:rsid w:val="007311A6"/>
    <w:rsid w:val="00732CD5"/>
    <w:rsid w:val="00734011"/>
    <w:rsid w:val="00734576"/>
    <w:rsid w:val="00736C43"/>
    <w:rsid w:val="007378D2"/>
    <w:rsid w:val="00737CA7"/>
    <w:rsid w:val="00737E51"/>
    <w:rsid w:val="00742584"/>
    <w:rsid w:val="0074274F"/>
    <w:rsid w:val="007427AA"/>
    <w:rsid w:val="00742862"/>
    <w:rsid w:val="00743084"/>
    <w:rsid w:val="0074325F"/>
    <w:rsid w:val="00743371"/>
    <w:rsid w:val="007433CD"/>
    <w:rsid w:val="0074396E"/>
    <w:rsid w:val="0074416B"/>
    <w:rsid w:val="007445F6"/>
    <w:rsid w:val="00744F07"/>
    <w:rsid w:val="007450EB"/>
    <w:rsid w:val="00746472"/>
    <w:rsid w:val="00747285"/>
    <w:rsid w:val="0074775F"/>
    <w:rsid w:val="007500F9"/>
    <w:rsid w:val="00750C7B"/>
    <w:rsid w:val="00751011"/>
    <w:rsid w:val="0075107E"/>
    <w:rsid w:val="0075295F"/>
    <w:rsid w:val="00752ADD"/>
    <w:rsid w:val="00752B7B"/>
    <w:rsid w:val="00753ADE"/>
    <w:rsid w:val="00753CA0"/>
    <w:rsid w:val="00754B0D"/>
    <w:rsid w:val="00754FF6"/>
    <w:rsid w:val="00755330"/>
    <w:rsid w:val="007558A6"/>
    <w:rsid w:val="00755B7B"/>
    <w:rsid w:val="00755D98"/>
    <w:rsid w:val="007604AA"/>
    <w:rsid w:val="007617E1"/>
    <w:rsid w:val="00761C87"/>
    <w:rsid w:val="007624E8"/>
    <w:rsid w:val="00762D64"/>
    <w:rsid w:val="00762F8B"/>
    <w:rsid w:val="00763002"/>
    <w:rsid w:val="0076363A"/>
    <w:rsid w:val="00763D9C"/>
    <w:rsid w:val="00763F02"/>
    <w:rsid w:val="007649CA"/>
    <w:rsid w:val="00764BC4"/>
    <w:rsid w:val="007650E4"/>
    <w:rsid w:val="00765267"/>
    <w:rsid w:val="0076526C"/>
    <w:rsid w:val="00766383"/>
    <w:rsid w:val="0076675D"/>
    <w:rsid w:val="00766DF8"/>
    <w:rsid w:val="00770FEE"/>
    <w:rsid w:val="007714CB"/>
    <w:rsid w:val="007715E5"/>
    <w:rsid w:val="00771928"/>
    <w:rsid w:val="00771A75"/>
    <w:rsid w:val="00771EAE"/>
    <w:rsid w:val="00772085"/>
    <w:rsid w:val="007721B4"/>
    <w:rsid w:val="007725B3"/>
    <w:rsid w:val="00772FF5"/>
    <w:rsid w:val="00773D59"/>
    <w:rsid w:val="007741A8"/>
    <w:rsid w:val="00775D68"/>
    <w:rsid w:val="0077630B"/>
    <w:rsid w:val="007763E9"/>
    <w:rsid w:val="00776A83"/>
    <w:rsid w:val="00776BC3"/>
    <w:rsid w:val="00776F58"/>
    <w:rsid w:val="00777624"/>
    <w:rsid w:val="007778CF"/>
    <w:rsid w:val="00777DF3"/>
    <w:rsid w:val="0078007B"/>
    <w:rsid w:val="00780653"/>
    <w:rsid w:val="00780DC7"/>
    <w:rsid w:val="00780F75"/>
    <w:rsid w:val="0078270C"/>
    <w:rsid w:val="007829AC"/>
    <w:rsid w:val="00782A22"/>
    <w:rsid w:val="00782DE6"/>
    <w:rsid w:val="0078436A"/>
    <w:rsid w:val="007851A7"/>
    <w:rsid w:val="007856B0"/>
    <w:rsid w:val="00786711"/>
    <w:rsid w:val="00786F4D"/>
    <w:rsid w:val="0078794C"/>
    <w:rsid w:val="00787B34"/>
    <w:rsid w:val="00790035"/>
    <w:rsid w:val="007905A3"/>
    <w:rsid w:val="007909FF"/>
    <w:rsid w:val="00791CB6"/>
    <w:rsid w:val="00792548"/>
    <w:rsid w:val="00792DFE"/>
    <w:rsid w:val="0079304A"/>
    <w:rsid w:val="007933DF"/>
    <w:rsid w:val="00793535"/>
    <w:rsid w:val="007937DF"/>
    <w:rsid w:val="00793FF9"/>
    <w:rsid w:val="007951DC"/>
    <w:rsid w:val="00796F90"/>
    <w:rsid w:val="0079753B"/>
    <w:rsid w:val="00797B1F"/>
    <w:rsid w:val="007A042F"/>
    <w:rsid w:val="007A0626"/>
    <w:rsid w:val="007A0FC7"/>
    <w:rsid w:val="007A1243"/>
    <w:rsid w:val="007A1895"/>
    <w:rsid w:val="007A226C"/>
    <w:rsid w:val="007A2543"/>
    <w:rsid w:val="007A25CF"/>
    <w:rsid w:val="007A26E7"/>
    <w:rsid w:val="007A2A9C"/>
    <w:rsid w:val="007A3843"/>
    <w:rsid w:val="007A43FB"/>
    <w:rsid w:val="007A4698"/>
    <w:rsid w:val="007A5B26"/>
    <w:rsid w:val="007A5F25"/>
    <w:rsid w:val="007A629D"/>
    <w:rsid w:val="007A6975"/>
    <w:rsid w:val="007B0CE9"/>
    <w:rsid w:val="007B0E91"/>
    <w:rsid w:val="007B0E93"/>
    <w:rsid w:val="007B18A1"/>
    <w:rsid w:val="007B22B8"/>
    <w:rsid w:val="007B2CCB"/>
    <w:rsid w:val="007B353B"/>
    <w:rsid w:val="007B3906"/>
    <w:rsid w:val="007B3E12"/>
    <w:rsid w:val="007B46D3"/>
    <w:rsid w:val="007B4ADB"/>
    <w:rsid w:val="007B4E65"/>
    <w:rsid w:val="007B62C8"/>
    <w:rsid w:val="007B7080"/>
    <w:rsid w:val="007B70B6"/>
    <w:rsid w:val="007B7DE5"/>
    <w:rsid w:val="007C096E"/>
    <w:rsid w:val="007C0B18"/>
    <w:rsid w:val="007C13B5"/>
    <w:rsid w:val="007C20AD"/>
    <w:rsid w:val="007C222C"/>
    <w:rsid w:val="007C2B10"/>
    <w:rsid w:val="007C3433"/>
    <w:rsid w:val="007C3847"/>
    <w:rsid w:val="007C4473"/>
    <w:rsid w:val="007C5376"/>
    <w:rsid w:val="007C5C49"/>
    <w:rsid w:val="007C5FC5"/>
    <w:rsid w:val="007C6121"/>
    <w:rsid w:val="007C6677"/>
    <w:rsid w:val="007C705B"/>
    <w:rsid w:val="007D07C8"/>
    <w:rsid w:val="007D0DA7"/>
    <w:rsid w:val="007D25A6"/>
    <w:rsid w:val="007D37BF"/>
    <w:rsid w:val="007D4BDB"/>
    <w:rsid w:val="007D57BF"/>
    <w:rsid w:val="007D5D32"/>
    <w:rsid w:val="007D6ED9"/>
    <w:rsid w:val="007E0BF1"/>
    <w:rsid w:val="007E0C34"/>
    <w:rsid w:val="007E1372"/>
    <w:rsid w:val="007E2099"/>
    <w:rsid w:val="007E2958"/>
    <w:rsid w:val="007E33E9"/>
    <w:rsid w:val="007E3B67"/>
    <w:rsid w:val="007E48DE"/>
    <w:rsid w:val="007E5016"/>
    <w:rsid w:val="007E5D05"/>
    <w:rsid w:val="007E6644"/>
    <w:rsid w:val="007E6CD5"/>
    <w:rsid w:val="007E6E47"/>
    <w:rsid w:val="007F0B08"/>
    <w:rsid w:val="007F2D71"/>
    <w:rsid w:val="007F3490"/>
    <w:rsid w:val="007F3D10"/>
    <w:rsid w:val="007F3E6D"/>
    <w:rsid w:val="007F4633"/>
    <w:rsid w:val="007F4BBF"/>
    <w:rsid w:val="007F4C84"/>
    <w:rsid w:val="007F5BFB"/>
    <w:rsid w:val="007F5D7B"/>
    <w:rsid w:val="007F62EB"/>
    <w:rsid w:val="007F6662"/>
    <w:rsid w:val="007F738C"/>
    <w:rsid w:val="007F78A4"/>
    <w:rsid w:val="007F7D25"/>
    <w:rsid w:val="00800C5F"/>
    <w:rsid w:val="0080116F"/>
    <w:rsid w:val="00802309"/>
    <w:rsid w:val="00802975"/>
    <w:rsid w:val="008031C5"/>
    <w:rsid w:val="0080321F"/>
    <w:rsid w:val="0080439D"/>
    <w:rsid w:val="008043D9"/>
    <w:rsid w:val="00804844"/>
    <w:rsid w:val="00804B5A"/>
    <w:rsid w:val="00804B67"/>
    <w:rsid w:val="00806311"/>
    <w:rsid w:val="008069CB"/>
    <w:rsid w:val="00806EB4"/>
    <w:rsid w:val="00807B63"/>
    <w:rsid w:val="00807E41"/>
    <w:rsid w:val="0081005A"/>
    <w:rsid w:val="0081069B"/>
    <w:rsid w:val="00812CC3"/>
    <w:rsid w:val="0081344B"/>
    <w:rsid w:val="00813946"/>
    <w:rsid w:val="00813F82"/>
    <w:rsid w:val="0081427F"/>
    <w:rsid w:val="008142F6"/>
    <w:rsid w:val="0081472E"/>
    <w:rsid w:val="00814836"/>
    <w:rsid w:val="00814AA1"/>
    <w:rsid w:val="00814E9B"/>
    <w:rsid w:val="0081525A"/>
    <w:rsid w:val="00815CCA"/>
    <w:rsid w:val="00815E6A"/>
    <w:rsid w:val="008161BE"/>
    <w:rsid w:val="008163C0"/>
    <w:rsid w:val="0081664A"/>
    <w:rsid w:val="00816D14"/>
    <w:rsid w:val="0081794D"/>
    <w:rsid w:val="008200FB"/>
    <w:rsid w:val="008207CB"/>
    <w:rsid w:val="00820FAB"/>
    <w:rsid w:val="00821033"/>
    <w:rsid w:val="0082220E"/>
    <w:rsid w:val="00822C96"/>
    <w:rsid w:val="00822F65"/>
    <w:rsid w:val="00823E24"/>
    <w:rsid w:val="00824077"/>
    <w:rsid w:val="00824627"/>
    <w:rsid w:val="00825992"/>
    <w:rsid w:val="00825D9E"/>
    <w:rsid w:val="00825E22"/>
    <w:rsid w:val="008270C0"/>
    <w:rsid w:val="00827D9D"/>
    <w:rsid w:val="00830340"/>
    <w:rsid w:val="00830EE5"/>
    <w:rsid w:val="00831162"/>
    <w:rsid w:val="00831440"/>
    <w:rsid w:val="00831D77"/>
    <w:rsid w:val="0083269A"/>
    <w:rsid w:val="008328F5"/>
    <w:rsid w:val="00832C7E"/>
    <w:rsid w:val="00833183"/>
    <w:rsid w:val="00833702"/>
    <w:rsid w:val="00833741"/>
    <w:rsid w:val="00833EEB"/>
    <w:rsid w:val="00834251"/>
    <w:rsid w:val="008355F0"/>
    <w:rsid w:val="00835D65"/>
    <w:rsid w:val="00837167"/>
    <w:rsid w:val="0083778D"/>
    <w:rsid w:val="00837AB9"/>
    <w:rsid w:val="00837D3E"/>
    <w:rsid w:val="00837F5E"/>
    <w:rsid w:val="0084022C"/>
    <w:rsid w:val="008407B0"/>
    <w:rsid w:val="00840FBD"/>
    <w:rsid w:val="00841C16"/>
    <w:rsid w:val="00842D75"/>
    <w:rsid w:val="008438DB"/>
    <w:rsid w:val="00843BA4"/>
    <w:rsid w:val="00843CB5"/>
    <w:rsid w:val="0084404D"/>
    <w:rsid w:val="008449C9"/>
    <w:rsid w:val="00844B2E"/>
    <w:rsid w:val="008451FC"/>
    <w:rsid w:val="0084708E"/>
    <w:rsid w:val="0084757A"/>
    <w:rsid w:val="008503A0"/>
    <w:rsid w:val="008512E5"/>
    <w:rsid w:val="00851F04"/>
    <w:rsid w:val="008524C4"/>
    <w:rsid w:val="0085345F"/>
    <w:rsid w:val="00853B2D"/>
    <w:rsid w:val="008546F7"/>
    <w:rsid w:val="008552B5"/>
    <w:rsid w:val="00856603"/>
    <w:rsid w:val="0086046A"/>
    <w:rsid w:val="00860C3F"/>
    <w:rsid w:val="00860E84"/>
    <w:rsid w:val="00860E97"/>
    <w:rsid w:val="00860FF5"/>
    <w:rsid w:val="00862159"/>
    <w:rsid w:val="008629BC"/>
    <w:rsid w:val="008637A3"/>
    <w:rsid w:val="008660E4"/>
    <w:rsid w:val="00867595"/>
    <w:rsid w:val="008704C1"/>
    <w:rsid w:val="008706A9"/>
    <w:rsid w:val="00870A76"/>
    <w:rsid w:val="00870E29"/>
    <w:rsid w:val="00870F4B"/>
    <w:rsid w:val="0087129E"/>
    <w:rsid w:val="00871435"/>
    <w:rsid w:val="008715D6"/>
    <w:rsid w:val="008723A5"/>
    <w:rsid w:val="008723FE"/>
    <w:rsid w:val="00873279"/>
    <w:rsid w:val="00873C7F"/>
    <w:rsid w:val="0087545B"/>
    <w:rsid w:val="00875F5C"/>
    <w:rsid w:val="00875FD6"/>
    <w:rsid w:val="008762A9"/>
    <w:rsid w:val="008808D1"/>
    <w:rsid w:val="00880C04"/>
    <w:rsid w:val="0088105B"/>
    <w:rsid w:val="00881584"/>
    <w:rsid w:val="0088197B"/>
    <w:rsid w:val="008831A2"/>
    <w:rsid w:val="008844BD"/>
    <w:rsid w:val="0088482E"/>
    <w:rsid w:val="00884A7B"/>
    <w:rsid w:val="00885597"/>
    <w:rsid w:val="008859A9"/>
    <w:rsid w:val="00885BC4"/>
    <w:rsid w:val="00886CD9"/>
    <w:rsid w:val="00886ED6"/>
    <w:rsid w:val="00887EAE"/>
    <w:rsid w:val="00890E7E"/>
    <w:rsid w:val="00891B74"/>
    <w:rsid w:val="00891FBE"/>
    <w:rsid w:val="008921DF"/>
    <w:rsid w:val="00892725"/>
    <w:rsid w:val="008945FA"/>
    <w:rsid w:val="00895E85"/>
    <w:rsid w:val="008965C1"/>
    <w:rsid w:val="00897042"/>
    <w:rsid w:val="0089733E"/>
    <w:rsid w:val="00897965"/>
    <w:rsid w:val="008A0D2B"/>
    <w:rsid w:val="008A40D4"/>
    <w:rsid w:val="008A4E72"/>
    <w:rsid w:val="008A5448"/>
    <w:rsid w:val="008A5F8A"/>
    <w:rsid w:val="008A6832"/>
    <w:rsid w:val="008A6A37"/>
    <w:rsid w:val="008A7832"/>
    <w:rsid w:val="008A795A"/>
    <w:rsid w:val="008A7F9E"/>
    <w:rsid w:val="008B0363"/>
    <w:rsid w:val="008B0670"/>
    <w:rsid w:val="008B11D5"/>
    <w:rsid w:val="008B34EF"/>
    <w:rsid w:val="008B49F2"/>
    <w:rsid w:val="008B50C3"/>
    <w:rsid w:val="008B5B09"/>
    <w:rsid w:val="008B608F"/>
    <w:rsid w:val="008B60F7"/>
    <w:rsid w:val="008B673E"/>
    <w:rsid w:val="008B6C65"/>
    <w:rsid w:val="008B6D14"/>
    <w:rsid w:val="008B700C"/>
    <w:rsid w:val="008B7B50"/>
    <w:rsid w:val="008B7ECF"/>
    <w:rsid w:val="008C010F"/>
    <w:rsid w:val="008C1222"/>
    <w:rsid w:val="008C1AF1"/>
    <w:rsid w:val="008C2101"/>
    <w:rsid w:val="008C23E4"/>
    <w:rsid w:val="008C2C7E"/>
    <w:rsid w:val="008C36B9"/>
    <w:rsid w:val="008C3A57"/>
    <w:rsid w:val="008C4347"/>
    <w:rsid w:val="008C5197"/>
    <w:rsid w:val="008C544F"/>
    <w:rsid w:val="008C6AEE"/>
    <w:rsid w:val="008D0F01"/>
    <w:rsid w:val="008D1702"/>
    <w:rsid w:val="008D1705"/>
    <w:rsid w:val="008D1747"/>
    <w:rsid w:val="008D1A37"/>
    <w:rsid w:val="008D2677"/>
    <w:rsid w:val="008D2B58"/>
    <w:rsid w:val="008D3D87"/>
    <w:rsid w:val="008D59F0"/>
    <w:rsid w:val="008D5DC4"/>
    <w:rsid w:val="008D5E62"/>
    <w:rsid w:val="008D6C29"/>
    <w:rsid w:val="008D73E9"/>
    <w:rsid w:val="008D77F2"/>
    <w:rsid w:val="008E06EC"/>
    <w:rsid w:val="008E0DCB"/>
    <w:rsid w:val="008E0DD6"/>
    <w:rsid w:val="008E1A14"/>
    <w:rsid w:val="008E3001"/>
    <w:rsid w:val="008E3118"/>
    <w:rsid w:val="008E3136"/>
    <w:rsid w:val="008E380F"/>
    <w:rsid w:val="008E3FFC"/>
    <w:rsid w:val="008E40A8"/>
    <w:rsid w:val="008E430E"/>
    <w:rsid w:val="008E4DF6"/>
    <w:rsid w:val="008E4E1B"/>
    <w:rsid w:val="008E5B70"/>
    <w:rsid w:val="008E5C1B"/>
    <w:rsid w:val="008F024E"/>
    <w:rsid w:val="008F0FEE"/>
    <w:rsid w:val="008F1811"/>
    <w:rsid w:val="008F18C8"/>
    <w:rsid w:val="008F1BB0"/>
    <w:rsid w:val="008F206D"/>
    <w:rsid w:val="008F2E6E"/>
    <w:rsid w:val="008F33A0"/>
    <w:rsid w:val="008F36F6"/>
    <w:rsid w:val="008F3B90"/>
    <w:rsid w:val="008F3D33"/>
    <w:rsid w:val="008F3EC1"/>
    <w:rsid w:val="008F4F56"/>
    <w:rsid w:val="008F5F3D"/>
    <w:rsid w:val="008F60D5"/>
    <w:rsid w:val="008F6A43"/>
    <w:rsid w:val="008F7416"/>
    <w:rsid w:val="008F7A7B"/>
    <w:rsid w:val="00900148"/>
    <w:rsid w:val="009001CE"/>
    <w:rsid w:val="009005AE"/>
    <w:rsid w:val="00900E46"/>
    <w:rsid w:val="00901A38"/>
    <w:rsid w:val="00901B6F"/>
    <w:rsid w:val="009023D1"/>
    <w:rsid w:val="009027DF"/>
    <w:rsid w:val="0090342C"/>
    <w:rsid w:val="0090377D"/>
    <w:rsid w:val="00903ECE"/>
    <w:rsid w:val="00903FB8"/>
    <w:rsid w:val="009042A5"/>
    <w:rsid w:val="00904634"/>
    <w:rsid w:val="00905A50"/>
    <w:rsid w:val="00905D3E"/>
    <w:rsid w:val="00905D90"/>
    <w:rsid w:val="00905E52"/>
    <w:rsid w:val="00907084"/>
    <w:rsid w:val="00907300"/>
    <w:rsid w:val="00907981"/>
    <w:rsid w:val="009110B2"/>
    <w:rsid w:val="00911193"/>
    <w:rsid w:val="00911379"/>
    <w:rsid w:val="009114B9"/>
    <w:rsid w:val="00911A54"/>
    <w:rsid w:val="00912E7A"/>
    <w:rsid w:val="00913AF9"/>
    <w:rsid w:val="00913F01"/>
    <w:rsid w:val="00914386"/>
    <w:rsid w:val="0091483B"/>
    <w:rsid w:val="00914C4E"/>
    <w:rsid w:val="0091581C"/>
    <w:rsid w:val="00915A7A"/>
    <w:rsid w:val="00916CFA"/>
    <w:rsid w:val="00917E5F"/>
    <w:rsid w:val="00920013"/>
    <w:rsid w:val="00920640"/>
    <w:rsid w:val="00920DF8"/>
    <w:rsid w:val="009211C3"/>
    <w:rsid w:val="00923422"/>
    <w:rsid w:val="00923BDF"/>
    <w:rsid w:val="00923BF1"/>
    <w:rsid w:val="00923C3A"/>
    <w:rsid w:val="00923D08"/>
    <w:rsid w:val="009247BE"/>
    <w:rsid w:val="00927077"/>
    <w:rsid w:val="00927088"/>
    <w:rsid w:val="0092720D"/>
    <w:rsid w:val="00927D1B"/>
    <w:rsid w:val="00930921"/>
    <w:rsid w:val="00931749"/>
    <w:rsid w:val="00931924"/>
    <w:rsid w:val="0093193E"/>
    <w:rsid w:val="009328B0"/>
    <w:rsid w:val="00933ED2"/>
    <w:rsid w:val="00934AFB"/>
    <w:rsid w:val="00935021"/>
    <w:rsid w:val="0093526C"/>
    <w:rsid w:val="0093659F"/>
    <w:rsid w:val="0093692A"/>
    <w:rsid w:val="00936B8C"/>
    <w:rsid w:val="0093717B"/>
    <w:rsid w:val="009374CC"/>
    <w:rsid w:val="00937A18"/>
    <w:rsid w:val="009400AD"/>
    <w:rsid w:val="009401C1"/>
    <w:rsid w:val="009409FC"/>
    <w:rsid w:val="009423EC"/>
    <w:rsid w:val="00942D61"/>
    <w:rsid w:val="00943114"/>
    <w:rsid w:val="0094595F"/>
    <w:rsid w:val="00946424"/>
    <w:rsid w:val="0094669A"/>
    <w:rsid w:val="00947791"/>
    <w:rsid w:val="009478F0"/>
    <w:rsid w:val="009501C3"/>
    <w:rsid w:val="0095040C"/>
    <w:rsid w:val="00950767"/>
    <w:rsid w:val="00950A6C"/>
    <w:rsid w:val="00951EA0"/>
    <w:rsid w:val="00952F70"/>
    <w:rsid w:val="00953318"/>
    <w:rsid w:val="00953925"/>
    <w:rsid w:val="00954CD6"/>
    <w:rsid w:val="00955408"/>
    <w:rsid w:val="00955685"/>
    <w:rsid w:val="009558A3"/>
    <w:rsid w:val="00955A80"/>
    <w:rsid w:val="00955C06"/>
    <w:rsid w:val="009564BC"/>
    <w:rsid w:val="009567F8"/>
    <w:rsid w:val="009575D7"/>
    <w:rsid w:val="00957661"/>
    <w:rsid w:val="0096040D"/>
    <w:rsid w:val="00961301"/>
    <w:rsid w:val="009620D9"/>
    <w:rsid w:val="00962DF5"/>
    <w:rsid w:val="00963577"/>
    <w:rsid w:val="00964B79"/>
    <w:rsid w:val="00964BC6"/>
    <w:rsid w:val="009652AD"/>
    <w:rsid w:val="0096581D"/>
    <w:rsid w:val="0096698C"/>
    <w:rsid w:val="00967611"/>
    <w:rsid w:val="00967F69"/>
    <w:rsid w:val="009714D5"/>
    <w:rsid w:val="00971F82"/>
    <w:rsid w:val="00973B5F"/>
    <w:rsid w:val="00973F6C"/>
    <w:rsid w:val="00974317"/>
    <w:rsid w:val="009746F6"/>
    <w:rsid w:val="00975B95"/>
    <w:rsid w:val="009763BB"/>
    <w:rsid w:val="00976CB4"/>
    <w:rsid w:val="00977C9A"/>
    <w:rsid w:val="00980ADB"/>
    <w:rsid w:val="00980C4E"/>
    <w:rsid w:val="00980EBF"/>
    <w:rsid w:val="00980F01"/>
    <w:rsid w:val="009827F1"/>
    <w:rsid w:val="00982B09"/>
    <w:rsid w:val="0098306B"/>
    <w:rsid w:val="00983172"/>
    <w:rsid w:val="009831BC"/>
    <w:rsid w:val="0098326A"/>
    <w:rsid w:val="009833E1"/>
    <w:rsid w:val="009839CC"/>
    <w:rsid w:val="0098438A"/>
    <w:rsid w:val="0098443A"/>
    <w:rsid w:val="00985A06"/>
    <w:rsid w:val="00985B4E"/>
    <w:rsid w:val="00986390"/>
    <w:rsid w:val="00986FB1"/>
    <w:rsid w:val="009870E0"/>
    <w:rsid w:val="0098723C"/>
    <w:rsid w:val="009879BB"/>
    <w:rsid w:val="00987A4F"/>
    <w:rsid w:val="00990D06"/>
    <w:rsid w:val="00991697"/>
    <w:rsid w:val="009916D8"/>
    <w:rsid w:val="009918C2"/>
    <w:rsid w:val="009935BD"/>
    <w:rsid w:val="00994217"/>
    <w:rsid w:val="00995CFE"/>
    <w:rsid w:val="00996422"/>
    <w:rsid w:val="00996471"/>
    <w:rsid w:val="00996C74"/>
    <w:rsid w:val="009976FB"/>
    <w:rsid w:val="00997D53"/>
    <w:rsid w:val="009A0B74"/>
    <w:rsid w:val="009A0F6D"/>
    <w:rsid w:val="009A13F3"/>
    <w:rsid w:val="009A189E"/>
    <w:rsid w:val="009A1B91"/>
    <w:rsid w:val="009A1D1C"/>
    <w:rsid w:val="009A31DF"/>
    <w:rsid w:val="009A4289"/>
    <w:rsid w:val="009A5F02"/>
    <w:rsid w:val="009A6278"/>
    <w:rsid w:val="009A7C98"/>
    <w:rsid w:val="009B1255"/>
    <w:rsid w:val="009B1343"/>
    <w:rsid w:val="009B2BDD"/>
    <w:rsid w:val="009B3A87"/>
    <w:rsid w:val="009B3D1C"/>
    <w:rsid w:val="009B41E4"/>
    <w:rsid w:val="009B4591"/>
    <w:rsid w:val="009B4DA5"/>
    <w:rsid w:val="009B64BB"/>
    <w:rsid w:val="009B6A21"/>
    <w:rsid w:val="009B6E0B"/>
    <w:rsid w:val="009B74CD"/>
    <w:rsid w:val="009B7EDB"/>
    <w:rsid w:val="009C0FFA"/>
    <w:rsid w:val="009C1623"/>
    <w:rsid w:val="009C1632"/>
    <w:rsid w:val="009C20AF"/>
    <w:rsid w:val="009C343B"/>
    <w:rsid w:val="009C34A8"/>
    <w:rsid w:val="009C41CF"/>
    <w:rsid w:val="009C487C"/>
    <w:rsid w:val="009C4F1B"/>
    <w:rsid w:val="009C5014"/>
    <w:rsid w:val="009C57BA"/>
    <w:rsid w:val="009C5AC4"/>
    <w:rsid w:val="009C74B9"/>
    <w:rsid w:val="009D0158"/>
    <w:rsid w:val="009D0484"/>
    <w:rsid w:val="009D0A8E"/>
    <w:rsid w:val="009D0F5E"/>
    <w:rsid w:val="009D0F90"/>
    <w:rsid w:val="009D1191"/>
    <w:rsid w:val="009D1E82"/>
    <w:rsid w:val="009D2211"/>
    <w:rsid w:val="009D2471"/>
    <w:rsid w:val="009D3044"/>
    <w:rsid w:val="009D3174"/>
    <w:rsid w:val="009D420F"/>
    <w:rsid w:val="009D4428"/>
    <w:rsid w:val="009D4889"/>
    <w:rsid w:val="009D58C1"/>
    <w:rsid w:val="009D5AAF"/>
    <w:rsid w:val="009D641E"/>
    <w:rsid w:val="009D6D8C"/>
    <w:rsid w:val="009D6DE6"/>
    <w:rsid w:val="009D6F4C"/>
    <w:rsid w:val="009D75AD"/>
    <w:rsid w:val="009E18CA"/>
    <w:rsid w:val="009E1ADC"/>
    <w:rsid w:val="009E292E"/>
    <w:rsid w:val="009E2B9D"/>
    <w:rsid w:val="009E3501"/>
    <w:rsid w:val="009E36CF"/>
    <w:rsid w:val="009E3970"/>
    <w:rsid w:val="009E3A14"/>
    <w:rsid w:val="009E4507"/>
    <w:rsid w:val="009E4BD1"/>
    <w:rsid w:val="009E4C76"/>
    <w:rsid w:val="009E58A8"/>
    <w:rsid w:val="009E5BEF"/>
    <w:rsid w:val="009E684C"/>
    <w:rsid w:val="009E6FA7"/>
    <w:rsid w:val="009E72F3"/>
    <w:rsid w:val="009E79D5"/>
    <w:rsid w:val="009F05FE"/>
    <w:rsid w:val="009F174B"/>
    <w:rsid w:val="009F204A"/>
    <w:rsid w:val="009F2547"/>
    <w:rsid w:val="009F2595"/>
    <w:rsid w:val="009F296A"/>
    <w:rsid w:val="009F339E"/>
    <w:rsid w:val="009F37E5"/>
    <w:rsid w:val="009F4328"/>
    <w:rsid w:val="009F437A"/>
    <w:rsid w:val="009F5449"/>
    <w:rsid w:val="009F5465"/>
    <w:rsid w:val="009F59ED"/>
    <w:rsid w:val="009F65CF"/>
    <w:rsid w:val="00A01489"/>
    <w:rsid w:val="00A028D5"/>
    <w:rsid w:val="00A02DE0"/>
    <w:rsid w:val="00A03AE6"/>
    <w:rsid w:val="00A040BF"/>
    <w:rsid w:val="00A04161"/>
    <w:rsid w:val="00A041B5"/>
    <w:rsid w:val="00A0500F"/>
    <w:rsid w:val="00A05E87"/>
    <w:rsid w:val="00A07071"/>
    <w:rsid w:val="00A077E2"/>
    <w:rsid w:val="00A07C86"/>
    <w:rsid w:val="00A102BF"/>
    <w:rsid w:val="00A10F29"/>
    <w:rsid w:val="00A112C5"/>
    <w:rsid w:val="00A11EBA"/>
    <w:rsid w:val="00A120C7"/>
    <w:rsid w:val="00A12958"/>
    <w:rsid w:val="00A12FC7"/>
    <w:rsid w:val="00A13615"/>
    <w:rsid w:val="00A14B29"/>
    <w:rsid w:val="00A14EF4"/>
    <w:rsid w:val="00A16743"/>
    <w:rsid w:val="00A16969"/>
    <w:rsid w:val="00A16A48"/>
    <w:rsid w:val="00A16ED3"/>
    <w:rsid w:val="00A20E2A"/>
    <w:rsid w:val="00A20F9A"/>
    <w:rsid w:val="00A21617"/>
    <w:rsid w:val="00A216FF"/>
    <w:rsid w:val="00A21C99"/>
    <w:rsid w:val="00A21D7C"/>
    <w:rsid w:val="00A2286F"/>
    <w:rsid w:val="00A22F3B"/>
    <w:rsid w:val="00A234B1"/>
    <w:rsid w:val="00A23B47"/>
    <w:rsid w:val="00A23CB0"/>
    <w:rsid w:val="00A250E4"/>
    <w:rsid w:val="00A252BC"/>
    <w:rsid w:val="00A26259"/>
    <w:rsid w:val="00A2659D"/>
    <w:rsid w:val="00A270C6"/>
    <w:rsid w:val="00A27415"/>
    <w:rsid w:val="00A27855"/>
    <w:rsid w:val="00A304E8"/>
    <w:rsid w:val="00A310CA"/>
    <w:rsid w:val="00A312AA"/>
    <w:rsid w:val="00A31F1A"/>
    <w:rsid w:val="00A323F2"/>
    <w:rsid w:val="00A324E0"/>
    <w:rsid w:val="00A324EF"/>
    <w:rsid w:val="00A32E34"/>
    <w:rsid w:val="00A32F80"/>
    <w:rsid w:val="00A33AFA"/>
    <w:rsid w:val="00A33D72"/>
    <w:rsid w:val="00A33E5D"/>
    <w:rsid w:val="00A350C1"/>
    <w:rsid w:val="00A352C9"/>
    <w:rsid w:val="00A357C7"/>
    <w:rsid w:val="00A358F5"/>
    <w:rsid w:val="00A35BBC"/>
    <w:rsid w:val="00A37C77"/>
    <w:rsid w:val="00A4046B"/>
    <w:rsid w:val="00A40A47"/>
    <w:rsid w:val="00A40F06"/>
    <w:rsid w:val="00A415E1"/>
    <w:rsid w:val="00A41ADD"/>
    <w:rsid w:val="00A41D44"/>
    <w:rsid w:val="00A42C60"/>
    <w:rsid w:val="00A438EA"/>
    <w:rsid w:val="00A43C81"/>
    <w:rsid w:val="00A45493"/>
    <w:rsid w:val="00A4551A"/>
    <w:rsid w:val="00A45DA9"/>
    <w:rsid w:val="00A460CA"/>
    <w:rsid w:val="00A4661A"/>
    <w:rsid w:val="00A46F9A"/>
    <w:rsid w:val="00A47378"/>
    <w:rsid w:val="00A47A0C"/>
    <w:rsid w:val="00A50914"/>
    <w:rsid w:val="00A514E8"/>
    <w:rsid w:val="00A51C82"/>
    <w:rsid w:val="00A51C8D"/>
    <w:rsid w:val="00A51DAC"/>
    <w:rsid w:val="00A537CE"/>
    <w:rsid w:val="00A53AA1"/>
    <w:rsid w:val="00A54A82"/>
    <w:rsid w:val="00A55189"/>
    <w:rsid w:val="00A55A6F"/>
    <w:rsid w:val="00A55C34"/>
    <w:rsid w:val="00A579B9"/>
    <w:rsid w:val="00A57C4E"/>
    <w:rsid w:val="00A57E40"/>
    <w:rsid w:val="00A57FB6"/>
    <w:rsid w:val="00A609C4"/>
    <w:rsid w:val="00A6115A"/>
    <w:rsid w:val="00A614E8"/>
    <w:rsid w:val="00A6161D"/>
    <w:rsid w:val="00A61683"/>
    <w:rsid w:val="00A62331"/>
    <w:rsid w:val="00A6299A"/>
    <w:rsid w:val="00A62AD3"/>
    <w:rsid w:val="00A62BAC"/>
    <w:rsid w:val="00A62C43"/>
    <w:rsid w:val="00A64F54"/>
    <w:rsid w:val="00A652B0"/>
    <w:rsid w:val="00A65E4B"/>
    <w:rsid w:val="00A667AB"/>
    <w:rsid w:val="00A66A79"/>
    <w:rsid w:val="00A6732F"/>
    <w:rsid w:val="00A67551"/>
    <w:rsid w:val="00A67779"/>
    <w:rsid w:val="00A67A20"/>
    <w:rsid w:val="00A67CCC"/>
    <w:rsid w:val="00A67EC1"/>
    <w:rsid w:val="00A70BD2"/>
    <w:rsid w:val="00A7162E"/>
    <w:rsid w:val="00A71F88"/>
    <w:rsid w:val="00A72192"/>
    <w:rsid w:val="00A723CB"/>
    <w:rsid w:val="00A732C4"/>
    <w:rsid w:val="00A736F7"/>
    <w:rsid w:val="00A73F78"/>
    <w:rsid w:val="00A74EB2"/>
    <w:rsid w:val="00A75668"/>
    <w:rsid w:val="00A7573B"/>
    <w:rsid w:val="00A77362"/>
    <w:rsid w:val="00A77463"/>
    <w:rsid w:val="00A775A0"/>
    <w:rsid w:val="00A7790A"/>
    <w:rsid w:val="00A80708"/>
    <w:rsid w:val="00A807FB"/>
    <w:rsid w:val="00A81325"/>
    <w:rsid w:val="00A820C6"/>
    <w:rsid w:val="00A8303B"/>
    <w:rsid w:val="00A83306"/>
    <w:rsid w:val="00A83C4D"/>
    <w:rsid w:val="00A8470C"/>
    <w:rsid w:val="00A84755"/>
    <w:rsid w:val="00A84B6A"/>
    <w:rsid w:val="00A8552F"/>
    <w:rsid w:val="00A85C60"/>
    <w:rsid w:val="00A85D37"/>
    <w:rsid w:val="00A86122"/>
    <w:rsid w:val="00A909DB"/>
    <w:rsid w:val="00A90B33"/>
    <w:rsid w:val="00A91664"/>
    <w:rsid w:val="00A919E5"/>
    <w:rsid w:val="00A91DDF"/>
    <w:rsid w:val="00A9232F"/>
    <w:rsid w:val="00A93018"/>
    <w:rsid w:val="00A93547"/>
    <w:rsid w:val="00A93BE3"/>
    <w:rsid w:val="00A940C0"/>
    <w:rsid w:val="00A94D24"/>
    <w:rsid w:val="00A94F20"/>
    <w:rsid w:val="00A962AA"/>
    <w:rsid w:val="00A96837"/>
    <w:rsid w:val="00A96939"/>
    <w:rsid w:val="00A96D46"/>
    <w:rsid w:val="00A96D58"/>
    <w:rsid w:val="00A97163"/>
    <w:rsid w:val="00AA0011"/>
    <w:rsid w:val="00AA0C61"/>
    <w:rsid w:val="00AA0C74"/>
    <w:rsid w:val="00AA0F39"/>
    <w:rsid w:val="00AA13E2"/>
    <w:rsid w:val="00AA14B8"/>
    <w:rsid w:val="00AA16B9"/>
    <w:rsid w:val="00AA18F7"/>
    <w:rsid w:val="00AA2574"/>
    <w:rsid w:val="00AA3061"/>
    <w:rsid w:val="00AA3AB9"/>
    <w:rsid w:val="00AA475C"/>
    <w:rsid w:val="00AA4783"/>
    <w:rsid w:val="00AA51FD"/>
    <w:rsid w:val="00AA52A4"/>
    <w:rsid w:val="00AA56FF"/>
    <w:rsid w:val="00AA58C6"/>
    <w:rsid w:val="00AA6F7E"/>
    <w:rsid w:val="00AA75A6"/>
    <w:rsid w:val="00AB09AC"/>
    <w:rsid w:val="00AB0F6C"/>
    <w:rsid w:val="00AB0F83"/>
    <w:rsid w:val="00AB19E6"/>
    <w:rsid w:val="00AB22A8"/>
    <w:rsid w:val="00AB2AE6"/>
    <w:rsid w:val="00AB2C3E"/>
    <w:rsid w:val="00AB2C57"/>
    <w:rsid w:val="00AB2F93"/>
    <w:rsid w:val="00AB3520"/>
    <w:rsid w:val="00AB48E4"/>
    <w:rsid w:val="00AB4EEA"/>
    <w:rsid w:val="00AB50D9"/>
    <w:rsid w:val="00AB5B33"/>
    <w:rsid w:val="00AB625A"/>
    <w:rsid w:val="00AB6471"/>
    <w:rsid w:val="00AB689F"/>
    <w:rsid w:val="00AB78F3"/>
    <w:rsid w:val="00AC074A"/>
    <w:rsid w:val="00AC21B3"/>
    <w:rsid w:val="00AC4FDE"/>
    <w:rsid w:val="00AC564B"/>
    <w:rsid w:val="00AC5C21"/>
    <w:rsid w:val="00AC6186"/>
    <w:rsid w:val="00AC6F83"/>
    <w:rsid w:val="00AC7709"/>
    <w:rsid w:val="00AD03BE"/>
    <w:rsid w:val="00AD0D51"/>
    <w:rsid w:val="00AD0F27"/>
    <w:rsid w:val="00AD101C"/>
    <w:rsid w:val="00AD1E33"/>
    <w:rsid w:val="00AD2048"/>
    <w:rsid w:val="00AD2928"/>
    <w:rsid w:val="00AD2B10"/>
    <w:rsid w:val="00AD2C90"/>
    <w:rsid w:val="00AD2E20"/>
    <w:rsid w:val="00AD3CC1"/>
    <w:rsid w:val="00AD4623"/>
    <w:rsid w:val="00AD4FE5"/>
    <w:rsid w:val="00AD5256"/>
    <w:rsid w:val="00AD52A0"/>
    <w:rsid w:val="00AD568E"/>
    <w:rsid w:val="00AD56F5"/>
    <w:rsid w:val="00AD5D75"/>
    <w:rsid w:val="00AE1170"/>
    <w:rsid w:val="00AE142B"/>
    <w:rsid w:val="00AE2B51"/>
    <w:rsid w:val="00AE3317"/>
    <w:rsid w:val="00AE390A"/>
    <w:rsid w:val="00AE3AA3"/>
    <w:rsid w:val="00AE4AB9"/>
    <w:rsid w:val="00AE4B0D"/>
    <w:rsid w:val="00AE71DE"/>
    <w:rsid w:val="00AE7D63"/>
    <w:rsid w:val="00AF1475"/>
    <w:rsid w:val="00AF261C"/>
    <w:rsid w:val="00AF28DD"/>
    <w:rsid w:val="00AF28F9"/>
    <w:rsid w:val="00AF2B1E"/>
    <w:rsid w:val="00AF34E3"/>
    <w:rsid w:val="00AF38CA"/>
    <w:rsid w:val="00AF3947"/>
    <w:rsid w:val="00AF3C49"/>
    <w:rsid w:val="00AF3EC9"/>
    <w:rsid w:val="00AF44C7"/>
    <w:rsid w:val="00AF49A6"/>
    <w:rsid w:val="00AF50D9"/>
    <w:rsid w:val="00AF5B2E"/>
    <w:rsid w:val="00AF60A7"/>
    <w:rsid w:val="00AF627C"/>
    <w:rsid w:val="00AF62D3"/>
    <w:rsid w:val="00AF6425"/>
    <w:rsid w:val="00AF6A86"/>
    <w:rsid w:val="00AF6B80"/>
    <w:rsid w:val="00AF71CE"/>
    <w:rsid w:val="00B016F2"/>
    <w:rsid w:val="00B01F1D"/>
    <w:rsid w:val="00B02031"/>
    <w:rsid w:val="00B02151"/>
    <w:rsid w:val="00B028FD"/>
    <w:rsid w:val="00B02992"/>
    <w:rsid w:val="00B037E4"/>
    <w:rsid w:val="00B03F6A"/>
    <w:rsid w:val="00B04690"/>
    <w:rsid w:val="00B046C7"/>
    <w:rsid w:val="00B06534"/>
    <w:rsid w:val="00B07845"/>
    <w:rsid w:val="00B078A3"/>
    <w:rsid w:val="00B1081F"/>
    <w:rsid w:val="00B10E9F"/>
    <w:rsid w:val="00B116CE"/>
    <w:rsid w:val="00B12647"/>
    <w:rsid w:val="00B12F38"/>
    <w:rsid w:val="00B13B3C"/>
    <w:rsid w:val="00B13D44"/>
    <w:rsid w:val="00B14392"/>
    <w:rsid w:val="00B1468A"/>
    <w:rsid w:val="00B1497D"/>
    <w:rsid w:val="00B162DD"/>
    <w:rsid w:val="00B1644E"/>
    <w:rsid w:val="00B1695D"/>
    <w:rsid w:val="00B169A9"/>
    <w:rsid w:val="00B17026"/>
    <w:rsid w:val="00B171C4"/>
    <w:rsid w:val="00B17869"/>
    <w:rsid w:val="00B17CEC"/>
    <w:rsid w:val="00B214E1"/>
    <w:rsid w:val="00B21629"/>
    <w:rsid w:val="00B21740"/>
    <w:rsid w:val="00B2255C"/>
    <w:rsid w:val="00B22ABC"/>
    <w:rsid w:val="00B23029"/>
    <w:rsid w:val="00B2355C"/>
    <w:rsid w:val="00B24189"/>
    <w:rsid w:val="00B243E3"/>
    <w:rsid w:val="00B25D73"/>
    <w:rsid w:val="00B25FFE"/>
    <w:rsid w:val="00B26208"/>
    <w:rsid w:val="00B26857"/>
    <w:rsid w:val="00B26DD3"/>
    <w:rsid w:val="00B30425"/>
    <w:rsid w:val="00B30592"/>
    <w:rsid w:val="00B305A3"/>
    <w:rsid w:val="00B30D66"/>
    <w:rsid w:val="00B314EC"/>
    <w:rsid w:val="00B324B9"/>
    <w:rsid w:val="00B3315C"/>
    <w:rsid w:val="00B336D8"/>
    <w:rsid w:val="00B33EBD"/>
    <w:rsid w:val="00B33FBE"/>
    <w:rsid w:val="00B340A5"/>
    <w:rsid w:val="00B3418A"/>
    <w:rsid w:val="00B351C9"/>
    <w:rsid w:val="00B3586B"/>
    <w:rsid w:val="00B35AB8"/>
    <w:rsid w:val="00B37E89"/>
    <w:rsid w:val="00B37F47"/>
    <w:rsid w:val="00B4076D"/>
    <w:rsid w:val="00B40F00"/>
    <w:rsid w:val="00B41051"/>
    <w:rsid w:val="00B4106A"/>
    <w:rsid w:val="00B41431"/>
    <w:rsid w:val="00B41464"/>
    <w:rsid w:val="00B4260C"/>
    <w:rsid w:val="00B42B37"/>
    <w:rsid w:val="00B42ECB"/>
    <w:rsid w:val="00B433BF"/>
    <w:rsid w:val="00B44027"/>
    <w:rsid w:val="00B446E4"/>
    <w:rsid w:val="00B4483F"/>
    <w:rsid w:val="00B44ACB"/>
    <w:rsid w:val="00B4533B"/>
    <w:rsid w:val="00B4567F"/>
    <w:rsid w:val="00B45709"/>
    <w:rsid w:val="00B460F6"/>
    <w:rsid w:val="00B464A8"/>
    <w:rsid w:val="00B4669F"/>
    <w:rsid w:val="00B466C6"/>
    <w:rsid w:val="00B46718"/>
    <w:rsid w:val="00B46C01"/>
    <w:rsid w:val="00B46D17"/>
    <w:rsid w:val="00B47D9C"/>
    <w:rsid w:val="00B47DDD"/>
    <w:rsid w:val="00B50204"/>
    <w:rsid w:val="00B5027D"/>
    <w:rsid w:val="00B50420"/>
    <w:rsid w:val="00B50911"/>
    <w:rsid w:val="00B5289F"/>
    <w:rsid w:val="00B52E17"/>
    <w:rsid w:val="00B52F73"/>
    <w:rsid w:val="00B532FF"/>
    <w:rsid w:val="00B53EBD"/>
    <w:rsid w:val="00B54345"/>
    <w:rsid w:val="00B54C16"/>
    <w:rsid w:val="00B551C9"/>
    <w:rsid w:val="00B55942"/>
    <w:rsid w:val="00B55B26"/>
    <w:rsid w:val="00B56705"/>
    <w:rsid w:val="00B57057"/>
    <w:rsid w:val="00B5739C"/>
    <w:rsid w:val="00B57C36"/>
    <w:rsid w:val="00B57E78"/>
    <w:rsid w:val="00B61EA9"/>
    <w:rsid w:val="00B62028"/>
    <w:rsid w:val="00B639AE"/>
    <w:rsid w:val="00B63AC5"/>
    <w:rsid w:val="00B6463A"/>
    <w:rsid w:val="00B64B41"/>
    <w:rsid w:val="00B6515F"/>
    <w:rsid w:val="00B65B16"/>
    <w:rsid w:val="00B65CC4"/>
    <w:rsid w:val="00B66D4D"/>
    <w:rsid w:val="00B6704B"/>
    <w:rsid w:val="00B67A4B"/>
    <w:rsid w:val="00B67ACA"/>
    <w:rsid w:val="00B7053F"/>
    <w:rsid w:val="00B70B10"/>
    <w:rsid w:val="00B70DEB"/>
    <w:rsid w:val="00B70FA7"/>
    <w:rsid w:val="00B7131E"/>
    <w:rsid w:val="00B72483"/>
    <w:rsid w:val="00B73008"/>
    <w:rsid w:val="00B73453"/>
    <w:rsid w:val="00B73488"/>
    <w:rsid w:val="00B73747"/>
    <w:rsid w:val="00B73C75"/>
    <w:rsid w:val="00B73DB3"/>
    <w:rsid w:val="00B74594"/>
    <w:rsid w:val="00B747B2"/>
    <w:rsid w:val="00B747EF"/>
    <w:rsid w:val="00B754B0"/>
    <w:rsid w:val="00B75975"/>
    <w:rsid w:val="00B75A7E"/>
    <w:rsid w:val="00B762CB"/>
    <w:rsid w:val="00B76408"/>
    <w:rsid w:val="00B80F37"/>
    <w:rsid w:val="00B81203"/>
    <w:rsid w:val="00B814B0"/>
    <w:rsid w:val="00B815B3"/>
    <w:rsid w:val="00B819B3"/>
    <w:rsid w:val="00B81DAD"/>
    <w:rsid w:val="00B82135"/>
    <w:rsid w:val="00B84B55"/>
    <w:rsid w:val="00B8556A"/>
    <w:rsid w:val="00B85784"/>
    <w:rsid w:val="00B85CB9"/>
    <w:rsid w:val="00B86221"/>
    <w:rsid w:val="00B863B8"/>
    <w:rsid w:val="00B865AB"/>
    <w:rsid w:val="00B867AC"/>
    <w:rsid w:val="00B8751F"/>
    <w:rsid w:val="00B87F5F"/>
    <w:rsid w:val="00B906ED"/>
    <w:rsid w:val="00B907B5"/>
    <w:rsid w:val="00B90A88"/>
    <w:rsid w:val="00B90B52"/>
    <w:rsid w:val="00B9112D"/>
    <w:rsid w:val="00B925C1"/>
    <w:rsid w:val="00B92A3A"/>
    <w:rsid w:val="00B92C08"/>
    <w:rsid w:val="00B93B0E"/>
    <w:rsid w:val="00B94402"/>
    <w:rsid w:val="00B946FF"/>
    <w:rsid w:val="00B960EA"/>
    <w:rsid w:val="00B97140"/>
    <w:rsid w:val="00B976B3"/>
    <w:rsid w:val="00BA145C"/>
    <w:rsid w:val="00BA1B88"/>
    <w:rsid w:val="00BA29E8"/>
    <w:rsid w:val="00BA33B1"/>
    <w:rsid w:val="00BA34E0"/>
    <w:rsid w:val="00BA3F6F"/>
    <w:rsid w:val="00BA41E5"/>
    <w:rsid w:val="00BA4243"/>
    <w:rsid w:val="00BA43D9"/>
    <w:rsid w:val="00BA5070"/>
    <w:rsid w:val="00BA597E"/>
    <w:rsid w:val="00BA59F3"/>
    <w:rsid w:val="00BA5B88"/>
    <w:rsid w:val="00BA5FF1"/>
    <w:rsid w:val="00BA6060"/>
    <w:rsid w:val="00BA65C4"/>
    <w:rsid w:val="00BA6614"/>
    <w:rsid w:val="00BA6D57"/>
    <w:rsid w:val="00BA6FF2"/>
    <w:rsid w:val="00BA7372"/>
    <w:rsid w:val="00BA7B34"/>
    <w:rsid w:val="00BA7D79"/>
    <w:rsid w:val="00BB17A8"/>
    <w:rsid w:val="00BB208B"/>
    <w:rsid w:val="00BB215B"/>
    <w:rsid w:val="00BB216F"/>
    <w:rsid w:val="00BB284A"/>
    <w:rsid w:val="00BB2CAD"/>
    <w:rsid w:val="00BB3D49"/>
    <w:rsid w:val="00BB3F6E"/>
    <w:rsid w:val="00BB3FA0"/>
    <w:rsid w:val="00BB418D"/>
    <w:rsid w:val="00BB455E"/>
    <w:rsid w:val="00BB5B20"/>
    <w:rsid w:val="00BB717F"/>
    <w:rsid w:val="00BC0CF4"/>
    <w:rsid w:val="00BC0E22"/>
    <w:rsid w:val="00BC1113"/>
    <w:rsid w:val="00BC120D"/>
    <w:rsid w:val="00BC2120"/>
    <w:rsid w:val="00BC2581"/>
    <w:rsid w:val="00BC2CCD"/>
    <w:rsid w:val="00BC2DA7"/>
    <w:rsid w:val="00BC3190"/>
    <w:rsid w:val="00BC3512"/>
    <w:rsid w:val="00BC38B7"/>
    <w:rsid w:val="00BC4ACF"/>
    <w:rsid w:val="00BC64C2"/>
    <w:rsid w:val="00BC6B31"/>
    <w:rsid w:val="00BC6EB3"/>
    <w:rsid w:val="00BC73D1"/>
    <w:rsid w:val="00BD017A"/>
    <w:rsid w:val="00BD024E"/>
    <w:rsid w:val="00BD1026"/>
    <w:rsid w:val="00BD18AE"/>
    <w:rsid w:val="00BD2106"/>
    <w:rsid w:val="00BD368D"/>
    <w:rsid w:val="00BD3FEC"/>
    <w:rsid w:val="00BD4F65"/>
    <w:rsid w:val="00BD5167"/>
    <w:rsid w:val="00BD52D1"/>
    <w:rsid w:val="00BD58BE"/>
    <w:rsid w:val="00BD5FB4"/>
    <w:rsid w:val="00BD68DB"/>
    <w:rsid w:val="00BD6FEE"/>
    <w:rsid w:val="00BE167E"/>
    <w:rsid w:val="00BE18EE"/>
    <w:rsid w:val="00BE2FB0"/>
    <w:rsid w:val="00BE3108"/>
    <w:rsid w:val="00BE3151"/>
    <w:rsid w:val="00BE36F6"/>
    <w:rsid w:val="00BE396C"/>
    <w:rsid w:val="00BE40B8"/>
    <w:rsid w:val="00BE4439"/>
    <w:rsid w:val="00BE577E"/>
    <w:rsid w:val="00BE5ED7"/>
    <w:rsid w:val="00BE6390"/>
    <w:rsid w:val="00BE639C"/>
    <w:rsid w:val="00BE646A"/>
    <w:rsid w:val="00BE6E1F"/>
    <w:rsid w:val="00BE7BA1"/>
    <w:rsid w:val="00BF088A"/>
    <w:rsid w:val="00BF2651"/>
    <w:rsid w:val="00BF38B8"/>
    <w:rsid w:val="00BF42DD"/>
    <w:rsid w:val="00BF44EE"/>
    <w:rsid w:val="00BF4972"/>
    <w:rsid w:val="00BF50C5"/>
    <w:rsid w:val="00BF6311"/>
    <w:rsid w:val="00BF6516"/>
    <w:rsid w:val="00BF67D3"/>
    <w:rsid w:val="00BF6BEC"/>
    <w:rsid w:val="00BF7D2C"/>
    <w:rsid w:val="00C0032B"/>
    <w:rsid w:val="00C02607"/>
    <w:rsid w:val="00C0330A"/>
    <w:rsid w:val="00C03528"/>
    <w:rsid w:val="00C03D34"/>
    <w:rsid w:val="00C04A4D"/>
    <w:rsid w:val="00C04C40"/>
    <w:rsid w:val="00C05016"/>
    <w:rsid w:val="00C11B97"/>
    <w:rsid w:val="00C1215C"/>
    <w:rsid w:val="00C126A6"/>
    <w:rsid w:val="00C1338C"/>
    <w:rsid w:val="00C137B0"/>
    <w:rsid w:val="00C13EB4"/>
    <w:rsid w:val="00C152F5"/>
    <w:rsid w:val="00C152F6"/>
    <w:rsid w:val="00C15959"/>
    <w:rsid w:val="00C16807"/>
    <w:rsid w:val="00C1756D"/>
    <w:rsid w:val="00C17C69"/>
    <w:rsid w:val="00C17CF5"/>
    <w:rsid w:val="00C20036"/>
    <w:rsid w:val="00C20326"/>
    <w:rsid w:val="00C209B1"/>
    <w:rsid w:val="00C2127F"/>
    <w:rsid w:val="00C219C5"/>
    <w:rsid w:val="00C21C9A"/>
    <w:rsid w:val="00C22D8B"/>
    <w:rsid w:val="00C2347E"/>
    <w:rsid w:val="00C23DE1"/>
    <w:rsid w:val="00C248B5"/>
    <w:rsid w:val="00C2505D"/>
    <w:rsid w:val="00C2564F"/>
    <w:rsid w:val="00C25674"/>
    <w:rsid w:val="00C25B00"/>
    <w:rsid w:val="00C26604"/>
    <w:rsid w:val="00C27528"/>
    <w:rsid w:val="00C316DF"/>
    <w:rsid w:val="00C31787"/>
    <w:rsid w:val="00C31C51"/>
    <w:rsid w:val="00C3226D"/>
    <w:rsid w:val="00C33625"/>
    <w:rsid w:val="00C33BE0"/>
    <w:rsid w:val="00C340D9"/>
    <w:rsid w:val="00C343C0"/>
    <w:rsid w:val="00C3466E"/>
    <w:rsid w:val="00C34BD9"/>
    <w:rsid w:val="00C37885"/>
    <w:rsid w:val="00C37AC4"/>
    <w:rsid w:val="00C37E82"/>
    <w:rsid w:val="00C4076A"/>
    <w:rsid w:val="00C42394"/>
    <w:rsid w:val="00C432D6"/>
    <w:rsid w:val="00C436B9"/>
    <w:rsid w:val="00C45116"/>
    <w:rsid w:val="00C45345"/>
    <w:rsid w:val="00C45991"/>
    <w:rsid w:val="00C459B6"/>
    <w:rsid w:val="00C45B2E"/>
    <w:rsid w:val="00C461EC"/>
    <w:rsid w:val="00C46571"/>
    <w:rsid w:val="00C466C9"/>
    <w:rsid w:val="00C46BE4"/>
    <w:rsid w:val="00C46D39"/>
    <w:rsid w:val="00C471BD"/>
    <w:rsid w:val="00C4769F"/>
    <w:rsid w:val="00C4791C"/>
    <w:rsid w:val="00C47974"/>
    <w:rsid w:val="00C503E5"/>
    <w:rsid w:val="00C507D0"/>
    <w:rsid w:val="00C50E76"/>
    <w:rsid w:val="00C52381"/>
    <w:rsid w:val="00C532ED"/>
    <w:rsid w:val="00C534C6"/>
    <w:rsid w:val="00C53850"/>
    <w:rsid w:val="00C53E30"/>
    <w:rsid w:val="00C53E43"/>
    <w:rsid w:val="00C5445A"/>
    <w:rsid w:val="00C545CB"/>
    <w:rsid w:val="00C54E04"/>
    <w:rsid w:val="00C5570E"/>
    <w:rsid w:val="00C55A43"/>
    <w:rsid w:val="00C56698"/>
    <w:rsid w:val="00C56C76"/>
    <w:rsid w:val="00C577F8"/>
    <w:rsid w:val="00C601B2"/>
    <w:rsid w:val="00C60518"/>
    <w:rsid w:val="00C616C8"/>
    <w:rsid w:val="00C6198E"/>
    <w:rsid w:val="00C61D15"/>
    <w:rsid w:val="00C62515"/>
    <w:rsid w:val="00C62C1A"/>
    <w:rsid w:val="00C63E2B"/>
    <w:rsid w:val="00C64AB3"/>
    <w:rsid w:val="00C65117"/>
    <w:rsid w:val="00C65893"/>
    <w:rsid w:val="00C66399"/>
    <w:rsid w:val="00C66617"/>
    <w:rsid w:val="00C668BE"/>
    <w:rsid w:val="00C70BBE"/>
    <w:rsid w:val="00C70E68"/>
    <w:rsid w:val="00C70EAD"/>
    <w:rsid w:val="00C714C0"/>
    <w:rsid w:val="00C71C26"/>
    <w:rsid w:val="00C71F49"/>
    <w:rsid w:val="00C729D2"/>
    <w:rsid w:val="00C73B67"/>
    <w:rsid w:val="00C745E2"/>
    <w:rsid w:val="00C757D6"/>
    <w:rsid w:val="00C75938"/>
    <w:rsid w:val="00C7634C"/>
    <w:rsid w:val="00C76871"/>
    <w:rsid w:val="00C76FE7"/>
    <w:rsid w:val="00C776B9"/>
    <w:rsid w:val="00C77AD8"/>
    <w:rsid w:val="00C77F1B"/>
    <w:rsid w:val="00C813EB"/>
    <w:rsid w:val="00C8148C"/>
    <w:rsid w:val="00C82047"/>
    <w:rsid w:val="00C8260A"/>
    <w:rsid w:val="00C82659"/>
    <w:rsid w:val="00C82B03"/>
    <w:rsid w:val="00C82E6D"/>
    <w:rsid w:val="00C834BC"/>
    <w:rsid w:val="00C8547E"/>
    <w:rsid w:val="00C856E4"/>
    <w:rsid w:val="00C86130"/>
    <w:rsid w:val="00C86DAC"/>
    <w:rsid w:val="00C8789F"/>
    <w:rsid w:val="00C879CF"/>
    <w:rsid w:val="00C90094"/>
    <w:rsid w:val="00C90B9B"/>
    <w:rsid w:val="00C90BFC"/>
    <w:rsid w:val="00C91C40"/>
    <w:rsid w:val="00C923BC"/>
    <w:rsid w:val="00C93158"/>
    <w:rsid w:val="00C932A3"/>
    <w:rsid w:val="00C9402C"/>
    <w:rsid w:val="00C9454A"/>
    <w:rsid w:val="00CA2360"/>
    <w:rsid w:val="00CA27E9"/>
    <w:rsid w:val="00CA36CF"/>
    <w:rsid w:val="00CA3FEE"/>
    <w:rsid w:val="00CA572D"/>
    <w:rsid w:val="00CA5ADF"/>
    <w:rsid w:val="00CA6B4D"/>
    <w:rsid w:val="00CA78F5"/>
    <w:rsid w:val="00CB0656"/>
    <w:rsid w:val="00CB0F8A"/>
    <w:rsid w:val="00CB11F1"/>
    <w:rsid w:val="00CB1A93"/>
    <w:rsid w:val="00CB2AA0"/>
    <w:rsid w:val="00CB2AF8"/>
    <w:rsid w:val="00CB3343"/>
    <w:rsid w:val="00CB3666"/>
    <w:rsid w:val="00CB4FB6"/>
    <w:rsid w:val="00CB5515"/>
    <w:rsid w:val="00CB6302"/>
    <w:rsid w:val="00CC0286"/>
    <w:rsid w:val="00CC06C7"/>
    <w:rsid w:val="00CC1522"/>
    <w:rsid w:val="00CC1A66"/>
    <w:rsid w:val="00CC2F63"/>
    <w:rsid w:val="00CC30FF"/>
    <w:rsid w:val="00CC4D89"/>
    <w:rsid w:val="00CC5AA5"/>
    <w:rsid w:val="00CD065E"/>
    <w:rsid w:val="00CD2943"/>
    <w:rsid w:val="00CD3037"/>
    <w:rsid w:val="00CD4401"/>
    <w:rsid w:val="00CD4777"/>
    <w:rsid w:val="00CD4DD2"/>
    <w:rsid w:val="00CD4F3E"/>
    <w:rsid w:val="00CD52C0"/>
    <w:rsid w:val="00CD6B82"/>
    <w:rsid w:val="00CD6B89"/>
    <w:rsid w:val="00CD6D9E"/>
    <w:rsid w:val="00CD6EE3"/>
    <w:rsid w:val="00CD798B"/>
    <w:rsid w:val="00CE0025"/>
    <w:rsid w:val="00CE011F"/>
    <w:rsid w:val="00CE067D"/>
    <w:rsid w:val="00CE1183"/>
    <w:rsid w:val="00CE1607"/>
    <w:rsid w:val="00CE1A93"/>
    <w:rsid w:val="00CE32DE"/>
    <w:rsid w:val="00CE3586"/>
    <w:rsid w:val="00CE4143"/>
    <w:rsid w:val="00CE5187"/>
    <w:rsid w:val="00CE5AD8"/>
    <w:rsid w:val="00CE5D0B"/>
    <w:rsid w:val="00CE5D83"/>
    <w:rsid w:val="00CE6A71"/>
    <w:rsid w:val="00CE73F5"/>
    <w:rsid w:val="00CE78CD"/>
    <w:rsid w:val="00CE7B7F"/>
    <w:rsid w:val="00CE7C6E"/>
    <w:rsid w:val="00CF085E"/>
    <w:rsid w:val="00CF0D27"/>
    <w:rsid w:val="00CF17F5"/>
    <w:rsid w:val="00CF213C"/>
    <w:rsid w:val="00CF24F7"/>
    <w:rsid w:val="00CF276A"/>
    <w:rsid w:val="00CF3231"/>
    <w:rsid w:val="00CF36DF"/>
    <w:rsid w:val="00CF4B7B"/>
    <w:rsid w:val="00CF4D90"/>
    <w:rsid w:val="00CF4E61"/>
    <w:rsid w:val="00CF5091"/>
    <w:rsid w:val="00CF53B7"/>
    <w:rsid w:val="00CF620B"/>
    <w:rsid w:val="00CF6C33"/>
    <w:rsid w:val="00CF6FA2"/>
    <w:rsid w:val="00CF78BC"/>
    <w:rsid w:val="00CF78C4"/>
    <w:rsid w:val="00D0046E"/>
    <w:rsid w:val="00D004BE"/>
    <w:rsid w:val="00D013FF"/>
    <w:rsid w:val="00D016C9"/>
    <w:rsid w:val="00D02346"/>
    <w:rsid w:val="00D02511"/>
    <w:rsid w:val="00D028BC"/>
    <w:rsid w:val="00D03073"/>
    <w:rsid w:val="00D035A7"/>
    <w:rsid w:val="00D0417F"/>
    <w:rsid w:val="00D049D2"/>
    <w:rsid w:val="00D0515D"/>
    <w:rsid w:val="00D05564"/>
    <w:rsid w:val="00D05592"/>
    <w:rsid w:val="00D10AD9"/>
    <w:rsid w:val="00D10DFB"/>
    <w:rsid w:val="00D1148E"/>
    <w:rsid w:val="00D11E41"/>
    <w:rsid w:val="00D124FC"/>
    <w:rsid w:val="00D125EE"/>
    <w:rsid w:val="00D13A52"/>
    <w:rsid w:val="00D13A94"/>
    <w:rsid w:val="00D14EB6"/>
    <w:rsid w:val="00D1600A"/>
    <w:rsid w:val="00D160EC"/>
    <w:rsid w:val="00D16805"/>
    <w:rsid w:val="00D17019"/>
    <w:rsid w:val="00D1745A"/>
    <w:rsid w:val="00D175C5"/>
    <w:rsid w:val="00D177EB"/>
    <w:rsid w:val="00D20313"/>
    <w:rsid w:val="00D2054A"/>
    <w:rsid w:val="00D20D9C"/>
    <w:rsid w:val="00D21252"/>
    <w:rsid w:val="00D218CF"/>
    <w:rsid w:val="00D22D16"/>
    <w:rsid w:val="00D2374A"/>
    <w:rsid w:val="00D23995"/>
    <w:rsid w:val="00D23E2C"/>
    <w:rsid w:val="00D25081"/>
    <w:rsid w:val="00D264D4"/>
    <w:rsid w:val="00D26F2F"/>
    <w:rsid w:val="00D2722E"/>
    <w:rsid w:val="00D30A11"/>
    <w:rsid w:val="00D32487"/>
    <w:rsid w:val="00D32BF9"/>
    <w:rsid w:val="00D32EAB"/>
    <w:rsid w:val="00D32F08"/>
    <w:rsid w:val="00D345DC"/>
    <w:rsid w:val="00D34E56"/>
    <w:rsid w:val="00D35253"/>
    <w:rsid w:val="00D3567F"/>
    <w:rsid w:val="00D35FB2"/>
    <w:rsid w:val="00D36559"/>
    <w:rsid w:val="00D36804"/>
    <w:rsid w:val="00D36EF2"/>
    <w:rsid w:val="00D36FFC"/>
    <w:rsid w:val="00D37207"/>
    <w:rsid w:val="00D3786A"/>
    <w:rsid w:val="00D37AF6"/>
    <w:rsid w:val="00D425FC"/>
    <w:rsid w:val="00D43E07"/>
    <w:rsid w:val="00D4467A"/>
    <w:rsid w:val="00D45164"/>
    <w:rsid w:val="00D451F5"/>
    <w:rsid w:val="00D45AEA"/>
    <w:rsid w:val="00D50317"/>
    <w:rsid w:val="00D50FBF"/>
    <w:rsid w:val="00D5136C"/>
    <w:rsid w:val="00D51510"/>
    <w:rsid w:val="00D523A8"/>
    <w:rsid w:val="00D529BD"/>
    <w:rsid w:val="00D531EC"/>
    <w:rsid w:val="00D53A07"/>
    <w:rsid w:val="00D5465A"/>
    <w:rsid w:val="00D5501C"/>
    <w:rsid w:val="00D55072"/>
    <w:rsid w:val="00D55209"/>
    <w:rsid w:val="00D55BBF"/>
    <w:rsid w:val="00D565E0"/>
    <w:rsid w:val="00D56863"/>
    <w:rsid w:val="00D5708C"/>
    <w:rsid w:val="00D571BB"/>
    <w:rsid w:val="00D57753"/>
    <w:rsid w:val="00D6010F"/>
    <w:rsid w:val="00D603AD"/>
    <w:rsid w:val="00D604F8"/>
    <w:rsid w:val="00D60F56"/>
    <w:rsid w:val="00D612CA"/>
    <w:rsid w:val="00D61364"/>
    <w:rsid w:val="00D62483"/>
    <w:rsid w:val="00D62B95"/>
    <w:rsid w:val="00D637F8"/>
    <w:rsid w:val="00D6407C"/>
    <w:rsid w:val="00D6516D"/>
    <w:rsid w:val="00D6522E"/>
    <w:rsid w:val="00D654A8"/>
    <w:rsid w:val="00D654B1"/>
    <w:rsid w:val="00D6558B"/>
    <w:rsid w:val="00D662A5"/>
    <w:rsid w:val="00D67AA5"/>
    <w:rsid w:val="00D7011D"/>
    <w:rsid w:val="00D70EE2"/>
    <w:rsid w:val="00D71B62"/>
    <w:rsid w:val="00D72B70"/>
    <w:rsid w:val="00D73AD6"/>
    <w:rsid w:val="00D740A2"/>
    <w:rsid w:val="00D7412F"/>
    <w:rsid w:val="00D742A4"/>
    <w:rsid w:val="00D74852"/>
    <w:rsid w:val="00D74BB9"/>
    <w:rsid w:val="00D74F33"/>
    <w:rsid w:val="00D74F5A"/>
    <w:rsid w:val="00D74F6E"/>
    <w:rsid w:val="00D7670E"/>
    <w:rsid w:val="00D77283"/>
    <w:rsid w:val="00D774B3"/>
    <w:rsid w:val="00D80132"/>
    <w:rsid w:val="00D8053F"/>
    <w:rsid w:val="00D828CC"/>
    <w:rsid w:val="00D836BD"/>
    <w:rsid w:val="00D83D25"/>
    <w:rsid w:val="00D84111"/>
    <w:rsid w:val="00D8462E"/>
    <w:rsid w:val="00D84768"/>
    <w:rsid w:val="00D85AAC"/>
    <w:rsid w:val="00D86005"/>
    <w:rsid w:val="00D86330"/>
    <w:rsid w:val="00D867E2"/>
    <w:rsid w:val="00D86A61"/>
    <w:rsid w:val="00D87D30"/>
    <w:rsid w:val="00D913E1"/>
    <w:rsid w:val="00D91581"/>
    <w:rsid w:val="00D91CC8"/>
    <w:rsid w:val="00D91D4A"/>
    <w:rsid w:val="00D93592"/>
    <w:rsid w:val="00D93DD0"/>
    <w:rsid w:val="00D950F6"/>
    <w:rsid w:val="00D95613"/>
    <w:rsid w:val="00D95624"/>
    <w:rsid w:val="00D95CC3"/>
    <w:rsid w:val="00D96121"/>
    <w:rsid w:val="00D9670C"/>
    <w:rsid w:val="00D96A52"/>
    <w:rsid w:val="00D978F3"/>
    <w:rsid w:val="00D97C76"/>
    <w:rsid w:val="00D97D2A"/>
    <w:rsid w:val="00DA08BD"/>
    <w:rsid w:val="00DA0DDB"/>
    <w:rsid w:val="00DA10D1"/>
    <w:rsid w:val="00DA1AFF"/>
    <w:rsid w:val="00DA271E"/>
    <w:rsid w:val="00DA28BB"/>
    <w:rsid w:val="00DA386F"/>
    <w:rsid w:val="00DA39A5"/>
    <w:rsid w:val="00DA3EB4"/>
    <w:rsid w:val="00DA3FF3"/>
    <w:rsid w:val="00DA4BAE"/>
    <w:rsid w:val="00DA51CB"/>
    <w:rsid w:val="00DA6915"/>
    <w:rsid w:val="00DA6C13"/>
    <w:rsid w:val="00DA7098"/>
    <w:rsid w:val="00DA758E"/>
    <w:rsid w:val="00DA79BE"/>
    <w:rsid w:val="00DA7CC2"/>
    <w:rsid w:val="00DB05AE"/>
    <w:rsid w:val="00DB0C97"/>
    <w:rsid w:val="00DB1EFF"/>
    <w:rsid w:val="00DB1F68"/>
    <w:rsid w:val="00DB21C9"/>
    <w:rsid w:val="00DB27A0"/>
    <w:rsid w:val="00DB30C2"/>
    <w:rsid w:val="00DB3749"/>
    <w:rsid w:val="00DB4771"/>
    <w:rsid w:val="00DB4D26"/>
    <w:rsid w:val="00DB4EC7"/>
    <w:rsid w:val="00DB500C"/>
    <w:rsid w:val="00DB56EF"/>
    <w:rsid w:val="00DB6443"/>
    <w:rsid w:val="00DB7242"/>
    <w:rsid w:val="00DB72D3"/>
    <w:rsid w:val="00DB7C96"/>
    <w:rsid w:val="00DB7E58"/>
    <w:rsid w:val="00DB7F60"/>
    <w:rsid w:val="00DC00B0"/>
    <w:rsid w:val="00DC039E"/>
    <w:rsid w:val="00DC0604"/>
    <w:rsid w:val="00DC0CEF"/>
    <w:rsid w:val="00DC1089"/>
    <w:rsid w:val="00DC13E6"/>
    <w:rsid w:val="00DC1CBB"/>
    <w:rsid w:val="00DC290E"/>
    <w:rsid w:val="00DC3C22"/>
    <w:rsid w:val="00DC4FB3"/>
    <w:rsid w:val="00DC5D83"/>
    <w:rsid w:val="00DC7764"/>
    <w:rsid w:val="00DC7FE5"/>
    <w:rsid w:val="00DD062D"/>
    <w:rsid w:val="00DD0663"/>
    <w:rsid w:val="00DD1555"/>
    <w:rsid w:val="00DD1ACE"/>
    <w:rsid w:val="00DD1E6A"/>
    <w:rsid w:val="00DD1F71"/>
    <w:rsid w:val="00DD2A2E"/>
    <w:rsid w:val="00DD2E2D"/>
    <w:rsid w:val="00DD2F2E"/>
    <w:rsid w:val="00DD32C8"/>
    <w:rsid w:val="00DD37DD"/>
    <w:rsid w:val="00DD3ED1"/>
    <w:rsid w:val="00DD40B5"/>
    <w:rsid w:val="00DD5A4F"/>
    <w:rsid w:val="00DD7241"/>
    <w:rsid w:val="00DD7270"/>
    <w:rsid w:val="00DD7BF8"/>
    <w:rsid w:val="00DE032F"/>
    <w:rsid w:val="00DE0704"/>
    <w:rsid w:val="00DE09D8"/>
    <w:rsid w:val="00DE0B36"/>
    <w:rsid w:val="00DE106B"/>
    <w:rsid w:val="00DE1177"/>
    <w:rsid w:val="00DE170E"/>
    <w:rsid w:val="00DE1E06"/>
    <w:rsid w:val="00DE3442"/>
    <w:rsid w:val="00DE3FCD"/>
    <w:rsid w:val="00DE4B64"/>
    <w:rsid w:val="00DE4E2D"/>
    <w:rsid w:val="00DE53EE"/>
    <w:rsid w:val="00DE56BB"/>
    <w:rsid w:val="00DE634B"/>
    <w:rsid w:val="00DE75A7"/>
    <w:rsid w:val="00DE770A"/>
    <w:rsid w:val="00DF019B"/>
    <w:rsid w:val="00DF037F"/>
    <w:rsid w:val="00DF04A6"/>
    <w:rsid w:val="00DF076D"/>
    <w:rsid w:val="00DF0AD1"/>
    <w:rsid w:val="00DF39F9"/>
    <w:rsid w:val="00DF3D40"/>
    <w:rsid w:val="00DF46A1"/>
    <w:rsid w:val="00DF5353"/>
    <w:rsid w:val="00DF55E8"/>
    <w:rsid w:val="00E006DD"/>
    <w:rsid w:val="00E00775"/>
    <w:rsid w:val="00E00A72"/>
    <w:rsid w:val="00E01D93"/>
    <w:rsid w:val="00E01E98"/>
    <w:rsid w:val="00E02334"/>
    <w:rsid w:val="00E024B9"/>
    <w:rsid w:val="00E03526"/>
    <w:rsid w:val="00E03F2B"/>
    <w:rsid w:val="00E042B2"/>
    <w:rsid w:val="00E04376"/>
    <w:rsid w:val="00E04692"/>
    <w:rsid w:val="00E04845"/>
    <w:rsid w:val="00E04DF4"/>
    <w:rsid w:val="00E051FB"/>
    <w:rsid w:val="00E05481"/>
    <w:rsid w:val="00E060C8"/>
    <w:rsid w:val="00E06EC5"/>
    <w:rsid w:val="00E077B3"/>
    <w:rsid w:val="00E07999"/>
    <w:rsid w:val="00E11038"/>
    <w:rsid w:val="00E117A8"/>
    <w:rsid w:val="00E121BA"/>
    <w:rsid w:val="00E13035"/>
    <w:rsid w:val="00E13969"/>
    <w:rsid w:val="00E140D9"/>
    <w:rsid w:val="00E14717"/>
    <w:rsid w:val="00E14A40"/>
    <w:rsid w:val="00E14E19"/>
    <w:rsid w:val="00E14FB1"/>
    <w:rsid w:val="00E15B78"/>
    <w:rsid w:val="00E15EC1"/>
    <w:rsid w:val="00E16670"/>
    <w:rsid w:val="00E16A36"/>
    <w:rsid w:val="00E16A9A"/>
    <w:rsid w:val="00E16BDB"/>
    <w:rsid w:val="00E16EE8"/>
    <w:rsid w:val="00E17163"/>
    <w:rsid w:val="00E1735B"/>
    <w:rsid w:val="00E177D2"/>
    <w:rsid w:val="00E17882"/>
    <w:rsid w:val="00E17A5C"/>
    <w:rsid w:val="00E17B31"/>
    <w:rsid w:val="00E20280"/>
    <w:rsid w:val="00E20354"/>
    <w:rsid w:val="00E207DC"/>
    <w:rsid w:val="00E20DF9"/>
    <w:rsid w:val="00E22317"/>
    <w:rsid w:val="00E22492"/>
    <w:rsid w:val="00E2349E"/>
    <w:rsid w:val="00E23A99"/>
    <w:rsid w:val="00E23FE7"/>
    <w:rsid w:val="00E2472B"/>
    <w:rsid w:val="00E24816"/>
    <w:rsid w:val="00E24F11"/>
    <w:rsid w:val="00E2543D"/>
    <w:rsid w:val="00E25736"/>
    <w:rsid w:val="00E25AA4"/>
    <w:rsid w:val="00E25EE4"/>
    <w:rsid w:val="00E25EED"/>
    <w:rsid w:val="00E25F46"/>
    <w:rsid w:val="00E27BB6"/>
    <w:rsid w:val="00E27E9E"/>
    <w:rsid w:val="00E30611"/>
    <w:rsid w:val="00E30D65"/>
    <w:rsid w:val="00E30DA9"/>
    <w:rsid w:val="00E3215E"/>
    <w:rsid w:val="00E3249D"/>
    <w:rsid w:val="00E3342D"/>
    <w:rsid w:val="00E3352A"/>
    <w:rsid w:val="00E3474C"/>
    <w:rsid w:val="00E3479A"/>
    <w:rsid w:val="00E34A7F"/>
    <w:rsid w:val="00E3513D"/>
    <w:rsid w:val="00E364E6"/>
    <w:rsid w:val="00E36753"/>
    <w:rsid w:val="00E37692"/>
    <w:rsid w:val="00E401B2"/>
    <w:rsid w:val="00E40300"/>
    <w:rsid w:val="00E40E47"/>
    <w:rsid w:val="00E41495"/>
    <w:rsid w:val="00E41AFC"/>
    <w:rsid w:val="00E422B9"/>
    <w:rsid w:val="00E422E4"/>
    <w:rsid w:val="00E4248D"/>
    <w:rsid w:val="00E42E71"/>
    <w:rsid w:val="00E43042"/>
    <w:rsid w:val="00E43D9D"/>
    <w:rsid w:val="00E44023"/>
    <w:rsid w:val="00E4486A"/>
    <w:rsid w:val="00E455D8"/>
    <w:rsid w:val="00E4615A"/>
    <w:rsid w:val="00E50406"/>
    <w:rsid w:val="00E50E35"/>
    <w:rsid w:val="00E52BC0"/>
    <w:rsid w:val="00E53378"/>
    <w:rsid w:val="00E5363F"/>
    <w:rsid w:val="00E55880"/>
    <w:rsid w:val="00E55C33"/>
    <w:rsid w:val="00E56037"/>
    <w:rsid w:val="00E56365"/>
    <w:rsid w:val="00E56D03"/>
    <w:rsid w:val="00E570D5"/>
    <w:rsid w:val="00E57CB1"/>
    <w:rsid w:val="00E6009B"/>
    <w:rsid w:val="00E602B6"/>
    <w:rsid w:val="00E60507"/>
    <w:rsid w:val="00E605E2"/>
    <w:rsid w:val="00E60DC3"/>
    <w:rsid w:val="00E6123D"/>
    <w:rsid w:val="00E62201"/>
    <w:rsid w:val="00E63EE7"/>
    <w:rsid w:val="00E63F3F"/>
    <w:rsid w:val="00E6402D"/>
    <w:rsid w:val="00E64108"/>
    <w:rsid w:val="00E6449E"/>
    <w:rsid w:val="00E645D2"/>
    <w:rsid w:val="00E64C1B"/>
    <w:rsid w:val="00E64D5C"/>
    <w:rsid w:val="00E64DEE"/>
    <w:rsid w:val="00E6598F"/>
    <w:rsid w:val="00E6740F"/>
    <w:rsid w:val="00E6756C"/>
    <w:rsid w:val="00E6757D"/>
    <w:rsid w:val="00E67A43"/>
    <w:rsid w:val="00E700DD"/>
    <w:rsid w:val="00E70139"/>
    <w:rsid w:val="00E722EE"/>
    <w:rsid w:val="00E726DF"/>
    <w:rsid w:val="00E729E5"/>
    <w:rsid w:val="00E74206"/>
    <w:rsid w:val="00E742E0"/>
    <w:rsid w:val="00E7464C"/>
    <w:rsid w:val="00E7538F"/>
    <w:rsid w:val="00E753E8"/>
    <w:rsid w:val="00E76254"/>
    <w:rsid w:val="00E7625B"/>
    <w:rsid w:val="00E76A29"/>
    <w:rsid w:val="00E77735"/>
    <w:rsid w:val="00E77993"/>
    <w:rsid w:val="00E800A0"/>
    <w:rsid w:val="00E80119"/>
    <w:rsid w:val="00E8277F"/>
    <w:rsid w:val="00E82BB4"/>
    <w:rsid w:val="00E82D12"/>
    <w:rsid w:val="00E831A4"/>
    <w:rsid w:val="00E83CD6"/>
    <w:rsid w:val="00E84607"/>
    <w:rsid w:val="00E84715"/>
    <w:rsid w:val="00E84754"/>
    <w:rsid w:val="00E86848"/>
    <w:rsid w:val="00E8729C"/>
    <w:rsid w:val="00E87E28"/>
    <w:rsid w:val="00E9067A"/>
    <w:rsid w:val="00E9088B"/>
    <w:rsid w:val="00E91B08"/>
    <w:rsid w:val="00E91C70"/>
    <w:rsid w:val="00E92538"/>
    <w:rsid w:val="00E92634"/>
    <w:rsid w:val="00E94E83"/>
    <w:rsid w:val="00E95A88"/>
    <w:rsid w:val="00E95D72"/>
    <w:rsid w:val="00E96A27"/>
    <w:rsid w:val="00E9706C"/>
    <w:rsid w:val="00E97188"/>
    <w:rsid w:val="00EA0749"/>
    <w:rsid w:val="00EA095A"/>
    <w:rsid w:val="00EA153B"/>
    <w:rsid w:val="00EA159A"/>
    <w:rsid w:val="00EA16AD"/>
    <w:rsid w:val="00EA1B0F"/>
    <w:rsid w:val="00EA236C"/>
    <w:rsid w:val="00EA2AAA"/>
    <w:rsid w:val="00EA3919"/>
    <w:rsid w:val="00EA3DD8"/>
    <w:rsid w:val="00EA519E"/>
    <w:rsid w:val="00EA5449"/>
    <w:rsid w:val="00EA5F92"/>
    <w:rsid w:val="00EA6604"/>
    <w:rsid w:val="00EA6BB6"/>
    <w:rsid w:val="00EA7B4D"/>
    <w:rsid w:val="00EB0295"/>
    <w:rsid w:val="00EB10A3"/>
    <w:rsid w:val="00EB15E8"/>
    <w:rsid w:val="00EB181D"/>
    <w:rsid w:val="00EB1FE6"/>
    <w:rsid w:val="00EB2065"/>
    <w:rsid w:val="00EB2304"/>
    <w:rsid w:val="00EB2536"/>
    <w:rsid w:val="00EB59B3"/>
    <w:rsid w:val="00EB7360"/>
    <w:rsid w:val="00EB7577"/>
    <w:rsid w:val="00EB78F9"/>
    <w:rsid w:val="00EC007C"/>
    <w:rsid w:val="00EC054D"/>
    <w:rsid w:val="00EC2525"/>
    <w:rsid w:val="00EC2D77"/>
    <w:rsid w:val="00EC35E2"/>
    <w:rsid w:val="00EC3ADF"/>
    <w:rsid w:val="00EC3CE1"/>
    <w:rsid w:val="00EC468E"/>
    <w:rsid w:val="00EC4A67"/>
    <w:rsid w:val="00EC4FB1"/>
    <w:rsid w:val="00EC509D"/>
    <w:rsid w:val="00EC5CCD"/>
    <w:rsid w:val="00EC7265"/>
    <w:rsid w:val="00EC7C03"/>
    <w:rsid w:val="00ED0246"/>
    <w:rsid w:val="00ED07E1"/>
    <w:rsid w:val="00ED0C9F"/>
    <w:rsid w:val="00ED1F34"/>
    <w:rsid w:val="00ED22FB"/>
    <w:rsid w:val="00ED259E"/>
    <w:rsid w:val="00ED27B3"/>
    <w:rsid w:val="00ED2FA6"/>
    <w:rsid w:val="00ED3810"/>
    <w:rsid w:val="00ED38CA"/>
    <w:rsid w:val="00ED39F0"/>
    <w:rsid w:val="00ED3AF1"/>
    <w:rsid w:val="00ED44F0"/>
    <w:rsid w:val="00ED4BA4"/>
    <w:rsid w:val="00ED56E0"/>
    <w:rsid w:val="00ED58F8"/>
    <w:rsid w:val="00ED5EC8"/>
    <w:rsid w:val="00ED6BD2"/>
    <w:rsid w:val="00ED6C10"/>
    <w:rsid w:val="00ED708C"/>
    <w:rsid w:val="00ED727C"/>
    <w:rsid w:val="00ED7B42"/>
    <w:rsid w:val="00EE07FE"/>
    <w:rsid w:val="00EE0938"/>
    <w:rsid w:val="00EE0A34"/>
    <w:rsid w:val="00EE1039"/>
    <w:rsid w:val="00EE1120"/>
    <w:rsid w:val="00EE1B0E"/>
    <w:rsid w:val="00EE2141"/>
    <w:rsid w:val="00EE2225"/>
    <w:rsid w:val="00EE26E5"/>
    <w:rsid w:val="00EE2FE4"/>
    <w:rsid w:val="00EE3115"/>
    <w:rsid w:val="00EE46DE"/>
    <w:rsid w:val="00EE4E2D"/>
    <w:rsid w:val="00EE5460"/>
    <w:rsid w:val="00EE5951"/>
    <w:rsid w:val="00EE6003"/>
    <w:rsid w:val="00EE60B7"/>
    <w:rsid w:val="00EE61E3"/>
    <w:rsid w:val="00EE7203"/>
    <w:rsid w:val="00EE7A96"/>
    <w:rsid w:val="00EF0E59"/>
    <w:rsid w:val="00EF0EBE"/>
    <w:rsid w:val="00EF1731"/>
    <w:rsid w:val="00EF1961"/>
    <w:rsid w:val="00EF1B3A"/>
    <w:rsid w:val="00EF394E"/>
    <w:rsid w:val="00EF4382"/>
    <w:rsid w:val="00EF51B9"/>
    <w:rsid w:val="00EF5C54"/>
    <w:rsid w:val="00EF5FDC"/>
    <w:rsid w:val="00EF5FEB"/>
    <w:rsid w:val="00EF6460"/>
    <w:rsid w:val="00EF6642"/>
    <w:rsid w:val="00EF6BA3"/>
    <w:rsid w:val="00EF7239"/>
    <w:rsid w:val="00EF77E0"/>
    <w:rsid w:val="00EF78A1"/>
    <w:rsid w:val="00EF7DC8"/>
    <w:rsid w:val="00EF7E2D"/>
    <w:rsid w:val="00F00EDC"/>
    <w:rsid w:val="00F01A62"/>
    <w:rsid w:val="00F028FB"/>
    <w:rsid w:val="00F029A4"/>
    <w:rsid w:val="00F02A64"/>
    <w:rsid w:val="00F02D92"/>
    <w:rsid w:val="00F03441"/>
    <w:rsid w:val="00F0383F"/>
    <w:rsid w:val="00F03C14"/>
    <w:rsid w:val="00F03C28"/>
    <w:rsid w:val="00F03D1A"/>
    <w:rsid w:val="00F03D75"/>
    <w:rsid w:val="00F044B3"/>
    <w:rsid w:val="00F05755"/>
    <w:rsid w:val="00F05EB1"/>
    <w:rsid w:val="00F070EB"/>
    <w:rsid w:val="00F10F20"/>
    <w:rsid w:val="00F1177E"/>
    <w:rsid w:val="00F1182F"/>
    <w:rsid w:val="00F11C83"/>
    <w:rsid w:val="00F124C7"/>
    <w:rsid w:val="00F12664"/>
    <w:rsid w:val="00F128D2"/>
    <w:rsid w:val="00F129C9"/>
    <w:rsid w:val="00F13977"/>
    <w:rsid w:val="00F139BB"/>
    <w:rsid w:val="00F13B2A"/>
    <w:rsid w:val="00F13E04"/>
    <w:rsid w:val="00F1430B"/>
    <w:rsid w:val="00F2042B"/>
    <w:rsid w:val="00F20539"/>
    <w:rsid w:val="00F210CC"/>
    <w:rsid w:val="00F23915"/>
    <w:rsid w:val="00F24229"/>
    <w:rsid w:val="00F24439"/>
    <w:rsid w:val="00F268AF"/>
    <w:rsid w:val="00F27208"/>
    <w:rsid w:val="00F27221"/>
    <w:rsid w:val="00F30BBF"/>
    <w:rsid w:val="00F31359"/>
    <w:rsid w:val="00F3194E"/>
    <w:rsid w:val="00F32973"/>
    <w:rsid w:val="00F32ECC"/>
    <w:rsid w:val="00F33124"/>
    <w:rsid w:val="00F33A18"/>
    <w:rsid w:val="00F3419D"/>
    <w:rsid w:val="00F342AB"/>
    <w:rsid w:val="00F3443A"/>
    <w:rsid w:val="00F34D2F"/>
    <w:rsid w:val="00F353D6"/>
    <w:rsid w:val="00F3555A"/>
    <w:rsid w:val="00F36894"/>
    <w:rsid w:val="00F36E5E"/>
    <w:rsid w:val="00F379F9"/>
    <w:rsid w:val="00F37E1D"/>
    <w:rsid w:val="00F41EE5"/>
    <w:rsid w:val="00F42A11"/>
    <w:rsid w:val="00F42CEA"/>
    <w:rsid w:val="00F437BA"/>
    <w:rsid w:val="00F450B9"/>
    <w:rsid w:val="00F4574D"/>
    <w:rsid w:val="00F461C9"/>
    <w:rsid w:val="00F501EC"/>
    <w:rsid w:val="00F502B0"/>
    <w:rsid w:val="00F507D5"/>
    <w:rsid w:val="00F507F9"/>
    <w:rsid w:val="00F5083C"/>
    <w:rsid w:val="00F50EA5"/>
    <w:rsid w:val="00F52318"/>
    <w:rsid w:val="00F52B19"/>
    <w:rsid w:val="00F5367B"/>
    <w:rsid w:val="00F537F4"/>
    <w:rsid w:val="00F53A14"/>
    <w:rsid w:val="00F55EF5"/>
    <w:rsid w:val="00F563F9"/>
    <w:rsid w:val="00F56653"/>
    <w:rsid w:val="00F56CAD"/>
    <w:rsid w:val="00F57EEF"/>
    <w:rsid w:val="00F57FF9"/>
    <w:rsid w:val="00F6027A"/>
    <w:rsid w:val="00F60450"/>
    <w:rsid w:val="00F60473"/>
    <w:rsid w:val="00F607A1"/>
    <w:rsid w:val="00F61ED1"/>
    <w:rsid w:val="00F6204D"/>
    <w:rsid w:val="00F62489"/>
    <w:rsid w:val="00F634A9"/>
    <w:rsid w:val="00F63C90"/>
    <w:rsid w:val="00F640A7"/>
    <w:rsid w:val="00F645AE"/>
    <w:rsid w:val="00F649DF"/>
    <w:rsid w:val="00F64C79"/>
    <w:rsid w:val="00F65677"/>
    <w:rsid w:val="00F65B2D"/>
    <w:rsid w:val="00F65CAB"/>
    <w:rsid w:val="00F663E2"/>
    <w:rsid w:val="00F70D82"/>
    <w:rsid w:val="00F7102B"/>
    <w:rsid w:val="00F711C2"/>
    <w:rsid w:val="00F719A3"/>
    <w:rsid w:val="00F71F7E"/>
    <w:rsid w:val="00F727E7"/>
    <w:rsid w:val="00F73289"/>
    <w:rsid w:val="00F7411C"/>
    <w:rsid w:val="00F742B5"/>
    <w:rsid w:val="00F74A94"/>
    <w:rsid w:val="00F76006"/>
    <w:rsid w:val="00F76413"/>
    <w:rsid w:val="00F77E75"/>
    <w:rsid w:val="00F80143"/>
    <w:rsid w:val="00F80F8B"/>
    <w:rsid w:val="00F81341"/>
    <w:rsid w:val="00F81420"/>
    <w:rsid w:val="00F822DD"/>
    <w:rsid w:val="00F822EA"/>
    <w:rsid w:val="00F829FF"/>
    <w:rsid w:val="00F839E3"/>
    <w:rsid w:val="00F83D21"/>
    <w:rsid w:val="00F83D91"/>
    <w:rsid w:val="00F83F8D"/>
    <w:rsid w:val="00F84BD1"/>
    <w:rsid w:val="00F8585E"/>
    <w:rsid w:val="00F85BA2"/>
    <w:rsid w:val="00F85E43"/>
    <w:rsid w:val="00F867A6"/>
    <w:rsid w:val="00F8730F"/>
    <w:rsid w:val="00F877E4"/>
    <w:rsid w:val="00F87A13"/>
    <w:rsid w:val="00F87B8F"/>
    <w:rsid w:val="00F87CC4"/>
    <w:rsid w:val="00F87E65"/>
    <w:rsid w:val="00F91396"/>
    <w:rsid w:val="00F92ACB"/>
    <w:rsid w:val="00F93789"/>
    <w:rsid w:val="00F9466A"/>
    <w:rsid w:val="00F95468"/>
    <w:rsid w:val="00F95902"/>
    <w:rsid w:val="00F95A8D"/>
    <w:rsid w:val="00F95E44"/>
    <w:rsid w:val="00F95F72"/>
    <w:rsid w:val="00F97043"/>
    <w:rsid w:val="00F978CB"/>
    <w:rsid w:val="00F97BCB"/>
    <w:rsid w:val="00FA087C"/>
    <w:rsid w:val="00FA0E90"/>
    <w:rsid w:val="00FA0FDB"/>
    <w:rsid w:val="00FA328E"/>
    <w:rsid w:val="00FA39A3"/>
    <w:rsid w:val="00FA3DBC"/>
    <w:rsid w:val="00FA4E53"/>
    <w:rsid w:val="00FA4E76"/>
    <w:rsid w:val="00FA7D9B"/>
    <w:rsid w:val="00FA7EAB"/>
    <w:rsid w:val="00FB0078"/>
    <w:rsid w:val="00FB0339"/>
    <w:rsid w:val="00FB0F42"/>
    <w:rsid w:val="00FB11F3"/>
    <w:rsid w:val="00FB1FFF"/>
    <w:rsid w:val="00FB27E2"/>
    <w:rsid w:val="00FB2A1C"/>
    <w:rsid w:val="00FB2C2C"/>
    <w:rsid w:val="00FB2EBA"/>
    <w:rsid w:val="00FB2FB5"/>
    <w:rsid w:val="00FB3A20"/>
    <w:rsid w:val="00FB43AC"/>
    <w:rsid w:val="00FB45EA"/>
    <w:rsid w:val="00FB4EB7"/>
    <w:rsid w:val="00FB5021"/>
    <w:rsid w:val="00FB53B5"/>
    <w:rsid w:val="00FB5678"/>
    <w:rsid w:val="00FB5868"/>
    <w:rsid w:val="00FB5D6E"/>
    <w:rsid w:val="00FB5E27"/>
    <w:rsid w:val="00FB6276"/>
    <w:rsid w:val="00FB68AB"/>
    <w:rsid w:val="00FB74C0"/>
    <w:rsid w:val="00FB7501"/>
    <w:rsid w:val="00FB770A"/>
    <w:rsid w:val="00FB7781"/>
    <w:rsid w:val="00FB7A7F"/>
    <w:rsid w:val="00FC0571"/>
    <w:rsid w:val="00FC091C"/>
    <w:rsid w:val="00FC0E48"/>
    <w:rsid w:val="00FC0F73"/>
    <w:rsid w:val="00FC1192"/>
    <w:rsid w:val="00FC13CE"/>
    <w:rsid w:val="00FC1811"/>
    <w:rsid w:val="00FC1C89"/>
    <w:rsid w:val="00FC3F9E"/>
    <w:rsid w:val="00FC4BCA"/>
    <w:rsid w:val="00FC5CDF"/>
    <w:rsid w:val="00FC610C"/>
    <w:rsid w:val="00FC68F7"/>
    <w:rsid w:val="00FD0745"/>
    <w:rsid w:val="00FD094F"/>
    <w:rsid w:val="00FD0CDD"/>
    <w:rsid w:val="00FD0E86"/>
    <w:rsid w:val="00FD20FC"/>
    <w:rsid w:val="00FD233A"/>
    <w:rsid w:val="00FD2B82"/>
    <w:rsid w:val="00FD320E"/>
    <w:rsid w:val="00FD336E"/>
    <w:rsid w:val="00FD44D5"/>
    <w:rsid w:val="00FD5C3F"/>
    <w:rsid w:val="00FD5E68"/>
    <w:rsid w:val="00FD6A1A"/>
    <w:rsid w:val="00FD6BAB"/>
    <w:rsid w:val="00FD7502"/>
    <w:rsid w:val="00FE0135"/>
    <w:rsid w:val="00FE0699"/>
    <w:rsid w:val="00FE1847"/>
    <w:rsid w:val="00FE1BC5"/>
    <w:rsid w:val="00FE1CD4"/>
    <w:rsid w:val="00FE1EE5"/>
    <w:rsid w:val="00FE2218"/>
    <w:rsid w:val="00FE262C"/>
    <w:rsid w:val="00FE2C8C"/>
    <w:rsid w:val="00FE353D"/>
    <w:rsid w:val="00FE3C8D"/>
    <w:rsid w:val="00FE4AFA"/>
    <w:rsid w:val="00FE4E8E"/>
    <w:rsid w:val="00FE541C"/>
    <w:rsid w:val="00FE588E"/>
    <w:rsid w:val="00FE649B"/>
    <w:rsid w:val="00FE6D30"/>
    <w:rsid w:val="00FE7D84"/>
    <w:rsid w:val="00FE7F34"/>
    <w:rsid w:val="00FF1430"/>
    <w:rsid w:val="00FF38DB"/>
    <w:rsid w:val="00FF3ADE"/>
    <w:rsid w:val="00FF3D58"/>
    <w:rsid w:val="00FF4B82"/>
    <w:rsid w:val="00FF4BFD"/>
    <w:rsid w:val="00FF585E"/>
    <w:rsid w:val="00FF6316"/>
    <w:rsid w:val="00FF6B54"/>
    <w:rsid w:val="00FF716C"/>
    <w:rsid w:val="00FF793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0813A5"/>
  <w15:docId w15:val="{9DCE7516-8497-48D3-A4A1-C6D7736E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71F8"/>
    <w:rPr>
      <w:rFonts w:ascii="Garamond" w:hAnsi="Garamond"/>
      <w:sz w:val="24"/>
    </w:rPr>
  </w:style>
  <w:style w:type="paragraph" w:styleId="Heading1">
    <w:name w:val="heading 1"/>
    <w:basedOn w:val="Normal"/>
    <w:link w:val="Heading1Char"/>
    <w:qFormat/>
    <w:rsid w:val="002D07CC"/>
    <w:pPr>
      <w:keepNext/>
      <w:spacing w:before="240" w:after="120" w:line="240" w:lineRule="atLeast"/>
      <w:ind w:left="-720"/>
      <w:outlineLvl w:val="0"/>
    </w:pPr>
    <w:rPr>
      <w:rFonts w:ascii="Arial Black" w:hAnsi="Arial Black"/>
      <w:color w:val="808080"/>
      <w:spacing w:val="-10"/>
      <w:kern w:val="28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633A99"/>
    <w:pPr>
      <w:outlineLvl w:val="1"/>
    </w:pPr>
    <w:rPr>
      <w:sz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link w:val="Heading5Char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link w:val="HeaderChar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uiPriority w:val="99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3"/>
      </w:numPr>
      <w:tabs>
        <w:tab w:val="clear" w:pos="360"/>
      </w:tabs>
      <w:spacing w:after="240"/>
      <w:ind w:right="360"/>
      <w:jc w:val="both"/>
    </w:pPr>
    <w:rPr>
      <w:spacing w:val="-5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4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uiPriority w:val="99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696699"/>
    <w:pPr>
      <w:tabs>
        <w:tab w:val="left" w:pos="450"/>
        <w:tab w:val="left" w:pos="720"/>
        <w:tab w:val="right" w:leader="dot" w:pos="9840"/>
      </w:tabs>
      <w:spacing w:before="120" w:after="120"/>
      <w:ind w:right="-90"/>
      <w:jc w:val="right"/>
    </w:pPr>
    <w:rPr>
      <w:bCs/>
      <w:caps/>
    </w:rPr>
  </w:style>
  <w:style w:type="paragraph" w:styleId="TOC2">
    <w:name w:val="toc 2"/>
    <w:basedOn w:val="TOC1"/>
    <w:autoRedefine/>
    <w:uiPriority w:val="39"/>
    <w:rsid w:val="00807B63"/>
    <w:pPr>
      <w:spacing w:before="0" w:after="0"/>
      <w:ind w:left="240"/>
    </w:pPr>
    <w:rPr>
      <w:bCs w:val="0"/>
      <w:caps w:val="0"/>
      <w:smallCaps/>
    </w:rPr>
  </w:style>
  <w:style w:type="paragraph" w:styleId="TOC3">
    <w:name w:val="toc 3"/>
    <w:basedOn w:val="Normal"/>
    <w:next w:val="Normal"/>
    <w:autoRedefine/>
    <w:uiPriority w:val="39"/>
    <w:rsid w:val="00DA28BB"/>
    <w:pPr>
      <w:ind w:left="480"/>
    </w:pPr>
    <w:rPr>
      <w:rFonts w:asciiTheme="minorHAnsi" w:hAnsiTheme="minorHAnsi"/>
      <w:i/>
      <w:iCs/>
      <w:sz w:val="20"/>
    </w:rPr>
  </w:style>
  <w:style w:type="paragraph" w:styleId="TOC4">
    <w:name w:val="toc 4"/>
    <w:basedOn w:val="Normal"/>
    <w:next w:val="Normal"/>
    <w:uiPriority w:val="39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uiPriority w:val="39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uiPriority w:val="39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uiPriority w:val="39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uiPriority w:val="39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uiPriority w:val="39"/>
    <w:pPr>
      <w:ind w:left="1920"/>
    </w:pPr>
    <w:rPr>
      <w:rFonts w:asciiTheme="minorHAnsi" w:hAnsiTheme="minorHAnsi"/>
      <w:sz w:val="18"/>
      <w:szCs w:val="18"/>
    </w:r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2D07CC"/>
    <w:rPr>
      <w:rFonts w:ascii="Arial Black" w:hAnsi="Arial Black"/>
      <w:color w:val="808080"/>
      <w:spacing w:val="-10"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8142F6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681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1719"/>
    <w:rPr>
      <w:color w:val="0070C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633A99"/>
    <w:rPr>
      <w:rFonts w:ascii="Arial Black" w:hAnsi="Arial Black"/>
      <w:color w:val="808080"/>
      <w:spacing w:val="-10"/>
      <w:kern w:val="28"/>
      <w:sz w:val="2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16A36"/>
    <w:rPr>
      <w:rFonts w:ascii="Arial Black" w:hAnsi="Arial Black"/>
      <w:sz w:val="16"/>
    </w:rPr>
  </w:style>
  <w:style w:type="paragraph" w:customStyle="1" w:styleId="subheading2">
    <w:name w:val="subheading2"/>
    <w:basedOn w:val="Heading1"/>
    <w:link w:val="subheading2Char"/>
    <w:qFormat/>
    <w:rsid w:val="00D51510"/>
    <w:rPr>
      <w:sz w:val="28"/>
    </w:rPr>
  </w:style>
  <w:style w:type="paragraph" w:customStyle="1" w:styleId="aaa">
    <w:name w:val="aaa"/>
    <w:basedOn w:val="Heading1"/>
    <w:link w:val="aaaChar"/>
    <w:qFormat/>
    <w:rsid w:val="00905E52"/>
    <w:rPr>
      <w:sz w:val="28"/>
    </w:rPr>
  </w:style>
  <w:style w:type="character" w:customStyle="1" w:styleId="subheading2Char">
    <w:name w:val="subheading2 Char"/>
    <w:basedOn w:val="Heading1Char"/>
    <w:link w:val="subheading2"/>
    <w:rsid w:val="00D51510"/>
    <w:rPr>
      <w:rFonts w:ascii="Arial Black" w:hAnsi="Arial Black"/>
      <w:color w:val="808080"/>
      <w:spacing w:val="-10"/>
      <w:kern w:val="28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0F83"/>
    <w:pPr>
      <w:keepLines/>
      <w:spacing w:after="0" w:line="259" w:lineRule="auto"/>
      <w:outlineLvl w:val="9"/>
    </w:pPr>
    <w:rPr>
      <w:rFonts w:ascii="Garamond" w:eastAsiaTheme="majorEastAsia" w:hAnsi="Garamond" w:cstheme="majorBidi"/>
      <w:color w:val="000000" w:themeColor="text1"/>
      <w:spacing w:val="0"/>
      <w:kern w:val="0"/>
      <w:sz w:val="40"/>
    </w:rPr>
  </w:style>
  <w:style w:type="character" w:customStyle="1" w:styleId="aaaChar">
    <w:name w:val="aaa Char"/>
    <w:basedOn w:val="Heading1Char"/>
    <w:link w:val="aaa"/>
    <w:rsid w:val="00905E52"/>
    <w:rPr>
      <w:rFonts w:ascii="Arial Black" w:hAnsi="Arial Black"/>
      <w:color w:val="808080"/>
      <w:spacing w:val="-10"/>
      <w:kern w:val="28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DD7270"/>
    <w:rPr>
      <w:rFonts w:ascii="Arial Black" w:hAnsi="Arial Black"/>
      <w:spacing w:val="-5"/>
      <w:sz w:val="18"/>
    </w:rPr>
  </w:style>
  <w:style w:type="character" w:customStyle="1" w:styleId="apple-converted-space">
    <w:name w:val="apple-converted-space"/>
    <w:basedOn w:val="DefaultParagraphFont"/>
    <w:rsid w:val="00687EC8"/>
  </w:style>
  <w:style w:type="paragraph" w:styleId="NoSpacing">
    <w:name w:val="No Spacing"/>
    <w:link w:val="NoSpacingChar"/>
    <w:uiPriority w:val="1"/>
    <w:qFormat/>
    <w:rsid w:val="00143F8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43F82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E6E76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D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D3A"/>
    <w:rPr>
      <w:rFonts w:ascii="Garamond" w:hAnsi="Garamond"/>
      <w:i/>
      <w:iCs/>
      <w:color w:val="5B9BD5" w:themeColor="accent1"/>
      <w:sz w:val="24"/>
    </w:rPr>
  </w:style>
  <w:style w:type="character" w:customStyle="1" w:styleId="HeaderChar">
    <w:name w:val="Header Char"/>
    <w:basedOn w:val="DefaultParagraphFont"/>
    <w:link w:val="Header"/>
    <w:rsid w:val="00822C96"/>
    <w:rPr>
      <w:rFonts w:ascii="Arial Black" w:hAnsi="Arial Black"/>
      <w:caps/>
      <w:spacing w:val="60"/>
      <w:sz w:val="1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AA1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AA1"/>
    <w:rPr>
      <w:rFonts w:ascii="Garamond" w:hAnsi="Garamond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AA1"/>
    <w:rPr>
      <w:rFonts w:ascii="Garamond" w:hAnsi="Garamond"/>
      <w:b/>
      <w:bCs/>
      <w:sz w:val="24"/>
    </w:rPr>
  </w:style>
  <w:style w:type="paragraph" w:customStyle="1" w:styleId="mono">
    <w:name w:val="mono"/>
    <w:basedOn w:val="BodyText"/>
    <w:link w:val="monoChar"/>
    <w:qFormat/>
    <w:rsid w:val="004E3D57"/>
    <w:pPr>
      <w:ind w:right="-118"/>
    </w:pPr>
    <w:rPr>
      <w:rFonts w:ascii="Monospac821 BT" w:hAnsi="Monospac821 BT"/>
      <w:noProof/>
      <w:sz w:val="20"/>
    </w:rPr>
  </w:style>
  <w:style w:type="character" w:customStyle="1" w:styleId="monoChar">
    <w:name w:val="mono Char"/>
    <w:basedOn w:val="BodyTextChar"/>
    <w:link w:val="mono"/>
    <w:rsid w:val="004E3D57"/>
    <w:rPr>
      <w:rFonts w:ascii="Monospac821 BT" w:hAnsi="Monospac821 BT"/>
      <w:noProof/>
      <w:spacing w:val="-5"/>
      <w:sz w:val="24"/>
      <w:lang w:val="en-US" w:eastAsia="en-US" w:bidi="ar-SA"/>
    </w:rPr>
  </w:style>
  <w:style w:type="character" w:styleId="HTMLCite">
    <w:name w:val="HTML Cite"/>
    <w:basedOn w:val="DefaultParagraphFont"/>
    <w:uiPriority w:val="99"/>
    <w:semiHidden/>
    <w:unhideWhenUsed/>
    <w:rsid w:val="00B52E17"/>
    <w:rPr>
      <w:i/>
      <w:iCs/>
    </w:rPr>
  </w:style>
  <w:style w:type="paragraph" w:customStyle="1" w:styleId="Style1">
    <w:name w:val="Style1"/>
    <w:basedOn w:val="mono"/>
    <w:link w:val="Style1Char"/>
    <w:autoRedefine/>
    <w:qFormat/>
    <w:rsid w:val="005836CB"/>
    <w:pPr>
      <w:spacing w:before="60" w:after="40"/>
      <w:ind w:right="-115"/>
      <w:jc w:val="left"/>
    </w:pPr>
    <w:rPr>
      <w:rFonts w:ascii="Lucida Console" w:hAnsi="Lucida Console" w:cs="Courier New"/>
      <w:color w:val="2E74B5" w:themeColor="accent1" w:themeShade="BF"/>
    </w:rPr>
  </w:style>
  <w:style w:type="character" w:customStyle="1" w:styleId="Style1Char">
    <w:name w:val="Style1 Char"/>
    <w:basedOn w:val="DefaultParagraphFont"/>
    <w:link w:val="Style1"/>
    <w:rsid w:val="005836CB"/>
    <w:rPr>
      <w:rFonts w:ascii="Lucida Console" w:hAnsi="Lucida Console" w:cs="Courier New"/>
      <w:noProof/>
      <w:color w:val="2E74B5" w:themeColor="accent1" w:themeShade="BF"/>
      <w:spacing w:val="-5"/>
    </w:rPr>
  </w:style>
  <w:style w:type="character" w:styleId="Strong">
    <w:name w:val="Strong"/>
    <w:basedOn w:val="DefaultParagraphFont"/>
    <w:uiPriority w:val="22"/>
    <w:qFormat/>
    <w:rsid w:val="00A62BA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62BAC"/>
    <w:rPr>
      <w:i/>
      <w:iCs/>
      <w:color w:val="404040" w:themeColor="text1" w:themeTint="BF"/>
    </w:rPr>
  </w:style>
  <w:style w:type="paragraph" w:customStyle="1" w:styleId="redactor-current-td">
    <w:name w:val="redactor-current-td"/>
    <w:basedOn w:val="Normal"/>
    <w:rsid w:val="00730114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80116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ructurelabs.com/once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ero-construction-productivity-growth.net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zero-construction-productivity-growth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n-c-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n-c-e.net" TargetMode="External"/><Relationship Id="rId10" Type="http://schemas.openxmlformats.org/officeDocument/2006/relationships/hyperlink" Target="http://on-c-e.github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ructurelabs.com/once" TargetMode="External"/><Relationship Id="rId14" Type="http://schemas.openxmlformats.org/officeDocument/2006/relationships/hyperlink" Target="http://on-c-e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h\Dropbox\StructureLabs\outils\manual\06207126.dot" TargetMode="External"/></Relationships>
</file>

<file path=word/theme/theme1.xml><?xml version="1.0" encoding="utf-8"?>
<a:theme xmlns:a="http://schemas.openxmlformats.org/drawingml/2006/main" name="Office Theme">
  <a:themeElements>
    <a:clrScheme name="hyperlinks sa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070C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A55F45-6A69-4596-8703-0A2FBDA43900}">
  <we:reference id="wa103795937" version="1.1.0.0" store="en-us" storeType="OMEX"/>
  <we:alternateReferences>
    <we:reference id="WA103795937" version="1.1.0.0" store="WA10379593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3F033-4954-4355-8F8A-B68A181E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06207126.dot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rholland</dc:creator>
  <cp:lastModifiedBy>Rodney Holland</cp:lastModifiedBy>
  <cp:revision>3</cp:revision>
  <cp:lastPrinted>2017-04-17T03:15:00Z</cp:lastPrinted>
  <dcterms:created xsi:type="dcterms:W3CDTF">2017-05-08T19:54:00Z</dcterms:created>
  <dcterms:modified xsi:type="dcterms:W3CDTF">2017-05-08T19:55:00Z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